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5C74" w14:textId="6E0C973F" w:rsidR="00C62121" w:rsidRDefault="00C62121" w:rsidP="00C62121">
      <w:pPr>
        <w:pStyle w:val="Ttulo1"/>
        <w:numPr>
          <w:ilvl w:val="0"/>
          <w:numId w:val="0"/>
        </w:numPr>
      </w:pPr>
      <w:r w:rsidRPr="00C62121">
        <w:t xml:space="preserve">Avaliação Técnica – </w:t>
      </w:r>
      <w:proofErr w:type="spellStart"/>
      <w:r w:rsidR="00B84860">
        <w:t>Dev</w:t>
      </w:r>
      <w:proofErr w:type="spellEnd"/>
      <w:r w:rsidRPr="00C62121">
        <w:t xml:space="preserve"> </w:t>
      </w:r>
      <w:r>
        <w:t>Junior</w:t>
      </w:r>
    </w:p>
    <w:p w14:paraId="74134DA9" w14:textId="7FBE4E60" w:rsidR="009F54F7" w:rsidRPr="009F54F7" w:rsidRDefault="009F54F7" w:rsidP="009F54F7">
      <w:pPr>
        <w:rPr>
          <w:sz w:val="28"/>
          <w:szCs w:val="28"/>
        </w:rPr>
      </w:pPr>
      <w:r w:rsidRPr="009F54F7">
        <w:rPr>
          <w:sz w:val="28"/>
          <w:szCs w:val="28"/>
        </w:rPr>
        <w:t>Colemar Araújo Aguiar</w:t>
      </w:r>
    </w:p>
    <w:p w14:paraId="474D7B86" w14:textId="0CD93B2B" w:rsidR="00710AA3" w:rsidRDefault="00710AA3" w:rsidP="009F54F7">
      <w:hyperlink r:id="rId12" w:history="1">
        <w:r w:rsidRPr="00EA3610">
          <w:rPr>
            <w:rStyle w:val="Hyperlink"/>
          </w:rPr>
          <w:t>https://github.com/zecaguiarr/</w:t>
        </w:r>
        <w:r w:rsidRPr="00555357">
          <w:rPr>
            <w:rStyle w:val="Hyperlink"/>
            <w:u w:val="none"/>
          </w:rPr>
          <w:t>Avaliaca</w:t>
        </w:r>
        <w:r w:rsidRPr="00555357">
          <w:rPr>
            <w:rStyle w:val="Hyperlink"/>
            <w:u w:val="none"/>
          </w:rPr>
          <w:t>o</w:t>
        </w:r>
        <w:r w:rsidRPr="00555357">
          <w:rPr>
            <w:rStyle w:val="Hyperlink"/>
            <w:u w:val="none"/>
          </w:rPr>
          <w:t>Paradigma</w:t>
        </w:r>
      </w:hyperlink>
    </w:p>
    <w:p w14:paraId="675618E9" w14:textId="63D6ECF6" w:rsidR="009F54F7" w:rsidRPr="00710AA3" w:rsidRDefault="009F54F7" w:rsidP="009F54F7">
      <w:pPr>
        <w:rPr>
          <w:rStyle w:val="break-words"/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hyperlink r:id="rId13" w:history="1">
        <w:r w:rsidRPr="00EA361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Pr="00EA361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colemar-aguiar</w:t>
        </w:r>
      </w:hyperlink>
    </w:p>
    <w:p w14:paraId="394CE8DE" w14:textId="3367A4DE" w:rsidR="009F54F7" w:rsidRPr="00710AA3" w:rsidRDefault="009F54F7" w:rsidP="009F54F7">
      <w:pPr>
        <w:rPr>
          <w:u w:val="single"/>
        </w:rPr>
      </w:pP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(61)996950599</w:t>
      </w:r>
    </w:p>
    <w:p w14:paraId="6C0DF6D4" w14:textId="0C918B92" w:rsidR="00C62121" w:rsidRDefault="00C62121" w:rsidP="00C62121"/>
    <w:p w14:paraId="46A40E02" w14:textId="5708567B" w:rsidR="009F54F7" w:rsidRDefault="009F54F7" w:rsidP="00C62121">
      <w:r>
        <w:t>Utilizei para a solução das tarefas 1 e 2, a linguagem Python para facilitar a correção e averiguação do código pela equipe de recrutamento</w:t>
      </w:r>
      <w:r w:rsidR="003E15E4">
        <w:t>, já que é mais fácil de compilar e depurar para os mais leigos.</w:t>
      </w:r>
    </w:p>
    <w:p w14:paraId="3B07B5ED" w14:textId="77777777" w:rsidR="003E15E4" w:rsidRDefault="003E15E4" w:rsidP="00C62121">
      <w:pPr>
        <w:rPr>
          <w:sz w:val="16"/>
          <w:szCs w:val="16"/>
        </w:rPr>
      </w:pPr>
    </w:p>
    <w:p w14:paraId="6EC3198D" w14:textId="1D96BE1A" w:rsidR="00C62121" w:rsidRPr="003E15E4" w:rsidRDefault="00C62121" w:rsidP="00C62121">
      <w:pPr>
        <w:rPr>
          <w:sz w:val="16"/>
          <w:szCs w:val="16"/>
        </w:rPr>
      </w:pPr>
      <w:r w:rsidRPr="003E15E4">
        <w:rPr>
          <w:sz w:val="16"/>
          <w:szCs w:val="16"/>
        </w:rPr>
        <w:t xml:space="preserve">Na Paradigma, trabalhamos com SQL Server, C#, asp.net, </w:t>
      </w:r>
      <w:proofErr w:type="spellStart"/>
      <w:r w:rsidRPr="003E15E4">
        <w:rPr>
          <w:sz w:val="16"/>
          <w:szCs w:val="16"/>
        </w:rPr>
        <w:t>javascript</w:t>
      </w:r>
      <w:proofErr w:type="spellEnd"/>
      <w:r w:rsidRPr="003E15E4">
        <w:rPr>
          <w:sz w:val="16"/>
          <w:szCs w:val="16"/>
        </w:rPr>
        <w:t xml:space="preserve">, mas você </w:t>
      </w:r>
      <w:r w:rsidRPr="003E15E4">
        <w:rPr>
          <w:b/>
          <w:bCs/>
          <w:color w:val="FF0000"/>
          <w:sz w:val="16"/>
          <w:szCs w:val="16"/>
        </w:rPr>
        <w:t>não precisa usar nenhuma linguagem específica</w:t>
      </w:r>
      <w:r w:rsidRPr="003E15E4">
        <w:rPr>
          <w:sz w:val="16"/>
          <w:szCs w:val="16"/>
        </w:rPr>
        <w:t xml:space="preserve"> para resolver suas tarefas. Utilize a forma que você entende que irá demonstrar o seu melhor.</w:t>
      </w:r>
    </w:p>
    <w:p w14:paraId="4DB81DD9" w14:textId="77777777" w:rsidR="00C62121" w:rsidRDefault="00C62121" w:rsidP="00C62121"/>
    <w:p w14:paraId="634999AC" w14:textId="2BEE76F7" w:rsidR="00C62121" w:rsidRPr="00C40D9D" w:rsidRDefault="00C62121" w:rsidP="00C62121">
      <w:pPr>
        <w:pStyle w:val="Ttulo2"/>
        <w:numPr>
          <w:ilvl w:val="0"/>
          <w:numId w:val="0"/>
        </w:numPr>
        <w:rPr>
          <w:u w:val="single"/>
        </w:rPr>
      </w:pPr>
      <w:r>
        <w:t>Tarefa 1</w:t>
      </w:r>
    </w:p>
    <w:p w14:paraId="4CD803E4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spellStart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ListaOriginal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[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7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5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3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9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6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4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1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</w:p>
    <w:p w14:paraId="161A1407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Tarefa1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[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7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5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3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9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6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4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1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</w:p>
    <w:p w14:paraId="017F0DFD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Soma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0</w:t>
      </w:r>
    </w:p>
    <w:p w14:paraId="0248544B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spellStart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NovaLista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[]</w:t>
      </w:r>
    </w:p>
    <w:p w14:paraId="2BD66943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5B90EE2A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substituir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5</w:t>
      </w:r>
    </w:p>
    <w:p w14:paraId="620DA300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remover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4</w:t>
      </w:r>
    </w:p>
    <w:p w14:paraId="40332226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for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x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in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range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len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Tarefa1)):</w:t>
      </w:r>
    </w:p>
    <w:p w14:paraId="04B1DBE8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if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(Tarefa1[x]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9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):</w:t>
      </w:r>
    </w:p>
    <w:p w14:paraId="364E0D6D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        Tarefa1.</w:t>
      </w:r>
      <w:r w:rsidRPr="00FB5639">
        <w:rPr>
          <w:rFonts w:ascii="JetBrains Mono" w:hAnsi="JetBrains Mono" w:cs="JetBrains Mono"/>
          <w:color w:val="67E480"/>
          <w:sz w:val="21"/>
          <w:szCs w:val="21"/>
          <w:lang w:eastAsia="pt-BR"/>
        </w:rPr>
        <w:t>insert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(x, substituir)</w:t>
      </w:r>
    </w:p>
    <w:p w14:paraId="6B65E6A3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        Tarefa1.</w:t>
      </w:r>
      <w:r w:rsidRPr="00FB5639">
        <w:rPr>
          <w:rFonts w:ascii="JetBrains Mono" w:hAnsi="JetBrains Mono" w:cs="JetBrains Mono"/>
          <w:color w:val="67E480"/>
          <w:sz w:val="21"/>
          <w:szCs w:val="21"/>
          <w:lang w:eastAsia="pt-BR"/>
        </w:rPr>
        <w:t>pop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(x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+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1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)</w:t>
      </w:r>
    </w:p>
    <w:p w14:paraId="3F4DE577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2A68CF96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for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x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in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range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len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Tarefa1)):</w:t>
      </w:r>
    </w:p>
    <w:p w14:paraId="11F080AA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if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x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remover):</w:t>
      </w:r>
    </w:p>
    <w:p w14:paraId="5284C50F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        Tarefa1.</w:t>
      </w:r>
      <w:r w:rsidRPr="00FB5639">
        <w:rPr>
          <w:rFonts w:ascii="JetBrains Mono" w:hAnsi="JetBrains Mono" w:cs="JetBrains Mono"/>
          <w:color w:val="67E480"/>
          <w:sz w:val="21"/>
          <w:szCs w:val="21"/>
          <w:lang w:eastAsia="pt-BR"/>
        </w:rPr>
        <w:t>pop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(x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+</w:t>
      </w:r>
      <w:r w:rsidRPr="00FB5639">
        <w:rPr>
          <w:rFonts w:ascii="JetBrains Mono" w:hAnsi="JetBrains Mono" w:cs="JetBrains Mono"/>
          <w:color w:val="78D1E1"/>
          <w:sz w:val="21"/>
          <w:szCs w:val="21"/>
          <w:lang w:eastAsia="pt-BR"/>
        </w:rPr>
        <w:t>1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)</w:t>
      </w:r>
    </w:p>
    <w:p w14:paraId="4A88BF58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7B216636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spellStart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NovaLista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Tarefa1</w:t>
      </w:r>
    </w:p>
    <w:p w14:paraId="4B5B1E40" w14:textId="77777777" w:rsidR="00042C7A" w:rsidRPr="00FB5639" w:rsidRDefault="00042C7A" w:rsidP="00042C7A">
      <w:pPr>
        <w:shd w:val="clear" w:color="auto" w:fill="191622"/>
        <w:spacing w:after="240"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01A4682D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for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x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in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proofErr w:type="spellStart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NovaLista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:</w:t>
      </w:r>
    </w:p>
    <w:p w14:paraId="1B3D418B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Soma </w:t>
      </w:r>
      <w:r w:rsidRPr="00FB5639">
        <w:rPr>
          <w:rFonts w:ascii="JetBrains Mono" w:hAnsi="JetBrains Mono" w:cs="JetBrains Mono"/>
          <w:color w:val="FF79C6"/>
          <w:sz w:val="21"/>
          <w:szCs w:val="21"/>
          <w:lang w:eastAsia="pt-BR"/>
        </w:rPr>
        <w:t>+=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x</w:t>
      </w:r>
    </w:p>
    <w:p w14:paraId="18083802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0E5960C9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gramStart"/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FB5639">
        <w:rPr>
          <w:rFonts w:ascii="JetBrains Mono" w:hAnsi="JetBrains Mono" w:cs="JetBrains Mono"/>
          <w:color w:val="E7DE79"/>
          <w:sz w:val="21"/>
          <w:szCs w:val="21"/>
          <w:lang w:eastAsia="pt-BR"/>
        </w:rPr>
        <w:t>'Essa é a lista original:'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proofErr w:type="spellStart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ListaOriginal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)</w:t>
      </w:r>
    </w:p>
    <w:p w14:paraId="15E2B5C2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gramStart"/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FB5639">
        <w:rPr>
          <w:rFonts w:ascii="JetBrains Mono" w:hAnsi="JetBrains Mono" w:cs="JetBrains Mono"/>
          <w:color w:val="E7DE79"/>
          <w:sz w:val="21"/>
          <w:szCs w:val="21"/>
          <w:lang w:eastAsia="pt-BR"/>
        </w:rPr>
        <w:t>'Essa é a nova lista:'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proofErr w:type="spellStart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NovaLista</w:t>
      </w:r>
      <w:proofErr w:type="spellEnd"/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)</w:t>
      </w:r>
    </w:p>
    <w:p w14:paraId="35638E2F" w14:textId="77777777" w:rsidR="00042C7A" w:rsidRPr="00FB5639" w:rsidRDefault="00042C7A" w:rsidP="00042C7A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gramStart"/>
      <w:r w:rsidRPr="00FB5639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FB5639">
        <w:rPr>
          <w:rFonts w:ascii="JetBrains Mono" w:hAnsi="JetBrains Mono" w:cs="JetBrains Mono"/>
          <w:color w:val="E7DE79"/>
          <w:sz w:val="21"/>
          <w:szCs w:val="21"/>
          <w:lang w:eastAsia="pt-BR"/>
        </w:rPr>
        <w:t>'Essa é a soma dos valores da nova lista:'</w:t>
      </w:r>
      <w:r w:rsidRPr="00FB5639">
        <w:rPr>
          <w:rFonts w:ascii="JetBrains Mono" w:hAnsi="JetBrains Mono" w:cs="JetBrains Mono"/>
          <w:color w:val="E1E1E6"/>
          <w:sz w:val="21"/>
          <w:szCs w:val="21"/>
          <w:lang w:eastAsia="pt-BR"/>
        </w:rPr>
        <w:t>, Soma)</w:t>
      </w:r>
    </w:p>
    <w:p w14:paraId="03B2899D" w14:textId="77777777" w:rsidR="00C62121" w:rsidRDefault="00C62121" w:rsidP="00C62121"/>
    <w:p w14:paraId="3473519F" w14:textId="013CAFFB" w:rsidR="00C62121" w:rsidRDefault="00C62121" w:rsidP="00C62121"/>
    <w:p w14:paraId="1037E53D" w14:textId="4B6204D9" w:rsidR="00C62121" w:rsidRDefault="00C62121" w:rsidP="00C62121"/>
    <w:p w14:paraId="0A60E66B" w14:textId="303FBD5B" w:rsidR="00C62121" w:rsidRDefault="00C62121" w:rsidP="00C62121">
      <w:pPr>
        <w:pStyle w:val="Ttulo2"/>
        <w:numPr>
          <w:ilvl w:val="0"/>
          <w:numId w:val="0"/>
        </w:numPr>
      </w:pPr>
      <w:r>
        <w:lastRenderedPageBreak/>
        <w:t>Tarefa 2</w:t>
      </w:r>
    </w:p>
    <w:p w14:paraId="028D5DF9" w14:textId="7AE95D4F" w:rsidR="00042C7A" w:rsidRPr="00042C7A" w:rsidRDefault="00042C7A" w:rsidP="00C62121">
      <w:pPr>
        <w:rPr>
          <w:b/>
          <w:bCs/>
          <w:lang w:val="en-US"/>
        </w:rPr>
      </w:pPr>
      <w:proofErr w:type="spellStart"/>
      <w:r w:rsidRPr="00042C7A">
        <w:rPr>
          <w:b/>
          <w:bCs/>
          <w:lang w:val="en-US"/>
        </w:rPr>
        <w:t>Resposta</w:t>
      </w:r>
      <w:proofErr w:type="spellEnd"/>
      <w:r w:rsidRPr="00042C7A">
        <w:rPr>
          <w:b/>
          <w:bCs/>
          <w:lang w:val="en-US"/>
        </w:rPr>
        <w:t>:</w:t>
      </w:r>
    </w:p>
    <w:p w14:paraId="50049C4A" w14:textId="25AAB29D" w:rsidR="00042C7A" w:rsidRPr="00042C7A" w:rsidRDefault="00042C7A" w:rsidP="00C62121">
      <w:pPr>
        <w:rPr>
          <w:b/>
          <w:bCs/>
          <w:lang w:val="en-US"/>
        </w:rPr>
      </w:pPr>
      <w:proofErr w:type="spellStart"/>
      <w:r w:rsidRPr="00042C7A">
        <w:rPr>
          <w:b/>
          <w:bCs/>
          <w:lang w:val="en-US"/>
        </w:rPr>
        <w:t>TotalFinal</w:t>
      </w:r>
      <w:proofErr w:type="spellEnd"/>
      <w:r w:rsidRPr="00042C7A">
        <w:rPr>
          <w:b/>
          <w:bCs/>
          <w:lang w:val="en-US"/>
        </w:rPr>
        <w:t xml:space="preserve"> = 85</w:t>
      </w:r>
    </w:p>
    <w:p w14:paraId="1A537AFD" w14:textId="6941705E" w:rsidR="00C62121" w:rsidRDefault="00042C7A" w:rsidP="00C62121">
      <w:pPr>
        <w:rPr>
          <w:lang w:val="en-US"/>
        </w:rPr>
      </w:pPr>
      <w:r>
        <w:rPr>
          <w:lang w:val="en-US"/>
        </w:rPr>
        <w:t xml:space="preserve">Como o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retornou</w:t>
      </w:r>
      <w:proofErr w:type="spellEnd"/>
      <w:r>
        <w:rPr>
          <w:lang w:val="en-US"/>
        </w:rPr>
        <w:t xml:space="preserve"> um total de 100</w:t>
      </w:r>
      <w:r w:rsidR="009F54F7">
        <w:rPr>
          <w:lang w:val="en-US"/>
        </w:rPr>
        <w:t xml:space="preserve"> </w:t>
      </w:r>
      <w:proofErr w:type="spellStart"/>
      <w:r w:rsidR="009F54F7">
        <w:rPr>
          <w:lang w:val="en-US"/>
        </w:rPr>
        <w:t>registros</w:t>
      </w:r>
      <w:proofErr w:type="spellEnd"/>
      <w:r>
        <w:rPr>
          <w:lang w:val="en-US"/>
        </w:rPr>
        <w:t xml:space="preserve">, e o </w:t>
      </w:r>
      <w:proofErr w:type="spellStart"/>
      <w:r>
        <w:rPr>
          <w:lang w:val="en-US"/>
        </w:rPr>
        <w:t>segundo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retornou</w:t>
      </w:r>
      <w:proofErr w:type="spellEnd"/>
      <w:r>
        <w:rPr>
          <w:lang w:val="en-US"/>
        </w:rPr>
        <w:t xml:space="preserve"> 15 para o </w:t>
      </w:r>
      <w:proofErr w:type="spellStart"/>
      <w:r>
        <w:rPr>
          <w:lang w:val="en-US"/>
        </w:rPr>
        <w:t>CodigoComprador</w:t>
      </w:r>
      <w:proofErr w:type="spellEnd"/>
      <w:r>
        <w:rPr>
          <w:lang w:val="en-US"/>
        </w:rPr>
        <w:t xml:space="preserve"> que é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a 123, logo o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do Select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alvo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tarefa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conta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daqueles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CodigoComprador</w:t>
      </w:r>
      <w:proofErr w:type="spellEnd"/>
      <w:r>
        <w:rPr>
          <w:lang w:val="en-US"/>
        </w:rPr>
        <w:t xml:space="preserve"> “123”</w:t>
      </w:r>
      <w:r w:rsidR="009F54F7">
        <w:rPr>
          <w:lang w:val="en-US"/>
        </w:rPr>
        <w:t xml:space="preserve"> é </w:t>
      </w:r>
      <w:r w:rsidR="009F54F7" w:rsidRPr="003E15E4">
        <w:rPr>
          <w:b/>
          <w:bCs/>
          <w:lang w:val="en-US"/>
        </w:rPr>
        <w:t>85</w:t>
      </w:r>
      <w:r w:rsidR="009F54F7">
        <w:rPr>
          <w:lang w:val="en-US"/>
        </w:rPr>
        <w:t xml:space="preserve">. Uma simples </w:t>
      </w:r>
      <w:proofErr w:type="spellStart"/>
      <w:r w:rsidR="009F54F7">
        <w:rPr>
          <w:lang w:val="en-US"/>
        </w:rPr>
        <w:t>subtração</w:t>
      </w:r>
      <w:proofErr w:type="spellEnd"/>
      <w:r w:rsidR="009F54F7">
        <w:rPr>
          <w:lang w:val="en-US"/>
        </w:rPr>
        <w:t xml:space="preserve"> </w:t>
      </w:r>
      <w:proofErr w:type="spellStart"/>
      <w:r w:rsidR="009F54F7">
        <w:rPr>
          <w:lang w:val="en-US"/>
        </w:rPr>
        <w:t>consegue</w:t>
      </w:r>
      <w:proofErr w:type="spellEnd"/>
      <w:r w:rsidR="009F54F7">
        <w:rPr>
          <w:lang w:val="en-US"/>
        </w:rPr>
        <w:t xml:space="preserve"> resolver o </w:t>
      </w:r>
      <w:proofErr w:type="spellStart"/>
      <w:r w:rsidR="009F54F7">
        <w:rPr>
          <w:lang w:val="en-US"/>
        </w:rPr>
        <w:t>pequeno</w:t>
      </w:r>
      <w:proofErr w:type="spellEnd"/>
      <w:r w:rsidR="009F54F7">
        <w:rPr>
          <w:lang w:val="en-US"/>
        </w:rPr>
        <w:t xml:space="preserve"> script de SQL.</w:t>
      </w:r>
    </w:p>
    <w:p w14:paraId="471A8D2E" w14:textId="20D2D967" w:rsidR="00C62121" w:rsidRDefault="00C62121" w:rsidP="00C62121">
      <w:pPr>
        <w:pStyle w:val="Ttulo2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Tarefa</w:t>
      </w:r>
      <w:proofErr w:type="spellEnd"/>
      <w:r>
        <w:rPr>
          <w:lang w:val="en-US"/>
        </w:rPr>
        <w:t xml:space="preserve"> 3</w:t>
      </w:r>
    </w:p>
    <w:p w14:paraId="4F2EE735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Entrada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[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2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7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11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15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</w:p>
    <w:p w14:paraId="5568ADC6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gramStart"/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"Esses são os números disponíveis:"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, Entrada)</w:t>
      </w:r>
    </w:p>
    <w:p w14:paraId="62E91CAC" w14:textId="77777777" w:rsid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2BDF76BF" w14:textId="57834B35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proofErr w:type="spellStart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D9D">
        <w:rPr>
          <w:rFonts w:ascii="JetBrains Mono" w:hAnsi="JetBrains Mono" w:cs="JetBrains Mono"/>
          <w:i/>
          <w:iCs/>
          <w:color w:val="988BC7"/>
          <w:sz w:val="21"/>
          <w:szCs w:val="21"/>
          <w:lang w:eastAsia="pt-BR"/>
        </w:rPr>
        <w:t>int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input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 xml:space="preserve">"Digite o resultado da soma de dois números da lista acima, que o código retornará o </w:t>
      </w:r>
      <w:proofErr w:type="spellStart"/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indíce</w:t>
      </w:r>
      <w:proofErr w:type="spellEnd"/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 xml:space="preserve"> da posição da soma: 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))</w:t>
      </w:r>
    </w:p>
    <w:p w14:paraId="4D3111B4" w14:textId="77777777" w:rsid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FF79C6"/>
          <w:sz w:val="21"/>
          <w:szCs w:val="21"/>
          <w:lang w:eastAsia="pt-BR"/>
        </w:rPr>
      </w:pPr>
    </w:p>
    <w:p w14:paraId="36DB53DB" w14:textId="67D0B809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for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x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in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range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len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Entrada)):</w:t>
      </w:r>
    </w:p>
    <w:p w14:paraId="172CC391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index1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Entrada[x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-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1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</w:p>
    <w:p w14:paraId="2B573E56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index2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Entrada[x]</w:t>
      </w:r>
    </w:p>
    <w:p w14:paraId="4CFF269C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index3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Entrada[x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-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2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</w:p>
    <w:p w14:paraId="7378FF71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index4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Entrada[x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-</w:t>
      </w:r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3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</w:p>
    <w:p w14:paraId="03EC8AEA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</w:p>
    <w:p w14:paraId="2499E609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if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(Entrada[x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-</w:t>
      </w:r>
      <w:proofErr w:type="gramStart"/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1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+</w:t>
      </w:r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(Entrada[x])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==</w:t>
      </w:r>
      <w:proofErr w:type="spellStart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):</w:t>
      </w:r>
    </w:p>
    <w:p w14:paraId="3F1AB57F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,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"é a soma de"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,index1,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"+"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,index2)</w:t>
      </w:r>
    </w:p>
    <w:p w14:paraId="7EB194E3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break</w:t>
      </w:r>
    </w:p>
    <w:p w14:paraId="7DA9BACD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</w:p>
    <w:p w14:paraId="737051DE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elif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(Entrada[x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-</w:t>
      </w:r>
      <w:proofErr w:type="gramStart"/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2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+</w:t>
      </w:r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(Entrada[x])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proofErr w:type="spellStart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):</w:t>
      </w:r>
    </w:p>
    <w:p w14:paraId="3701942E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"é a soma de"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index3, 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"+"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, index2)</w:t>
      </w:r>
    </w:p>
    <w:p w14:paraId="529E7D28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break</w:t>
      </w:r>
    </w:p>
    <w:p w14:paraId="25343635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elif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(Entrada[x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-</w:t>
      </w:r>
      <w:proofErr w:type="gramStart"/>
      <w:r w:rsidRPr="00C40D9D">
        <w:rPr>
          <w:rFonts w:ascii="JetBrains Mono" w:hAnsi="JetBrains Mono" w:cs="JetBrains Mono"/>
          <w:color w:val="78D1E1"/>
          <w:sz w:val="21"/>
          <w:szCs w:val="21"/>
          <w:lang w:eastAsia="pt-BR"/>
        </w:rPr>
        <w:t>3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]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+</w:t>
      </w:r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(Entrada[x])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==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 </w:t>
      </w:r>
      <w:proofErr w:type="spellStart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):</w:t>
      </w:r>
    </w:p>
    <w:p w14:paraId="5F105E74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C40D9D">
        <w:rPr>
          <w:rFonts w:ascii="JetBrains Mono" w:hAnsi="JetBrains Mono" w:cs="JetBrains Mono"/>
          <w:color w:val="988BC7"/>
          <w:sz w:val="21"/>
          <w:szCs w:val="21"/>
          <w:lang w:eastAsia="pt-BR"/>
        </w:rPr>
        <w:t>print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ValorEscolhido</w:t>
      </w:r>
      <w:proofErr w:type="spellEnd"/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"é a soma de"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, index4, </w:t>
      </w:r>
      <w:r w:rsidRPr="00C40D9D">
        <w:rPr>
          <w:rFonts w:ascii="JetBrains Mono" w:hAnsi="JetBrains Mono" w:cs="JetBrains Mono"/>
          <w:color w:val="E7DE79"/>
          <w:sz w:val="21"/>
          <w:szCs w:val="21"/>
          <w:lang w:eastAsia="pt-BR"/>
        </w:rPr>
        <w:t>"+"</w:t>
      </w: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>, index2)</w:t>
      </w:r>
    </w:p>
    <w:p w14:paraId="120461C2" w14:textId="77777777" w:rsidR="00C40D9D" w:rsidRPr="00C40D9D" w:rsidRDefault="00C40D9D" w:rsidP="00C40D9D">
      <w:pPr>
        <w:shd w:val="clear" w:color="auto" w:fill="191622"/>
        <w:spacing w:line="285" w:lineRule="atLeast"/>
        <w:jc w:val="left"/>
        <w:rPr>
          <w:rFonts w:ascii="JetBrains Mono" w:hAnsi="JetBrains Mono" w:cs="JetBrains Mono"/>
          <w:color w:val="E1E1E6"/>
          <w:sz w:val="21"/>
          <w:szCs w:val="21"/>
          <w:lang w:eastAsia="pt-BR"/>
        </w:rPr>
      </w:pPr>
      <w:r w:rsidRPr="00C40D9D">
        <w:rPr>
          <w:rFonts w:ascii="JetBrains Mono" w:hAnsi="JetBrains Mono" w:cs="JetBrains Mono"/>
          <w:color w:val="E1E1E6"/>
          <w:sz w:val="21"/>
          <w:szCs w:val="21"/>
          <w:lang w:eastAsia="pt-BR"/>
        </w:rPr>
        <w:t xml:space="preserve">        </w:t>
      </w:r>
      <w:r w:rsidRPr="00C40D9D">
        <w:rPr>
          <w:rFonts w:ascii="JetBrains Mono" w:hAnsi="JetBrains Mono" w:cs="JetBrains Mono"/>
          <w:color w:val="FF79C6"/>
          <w:sz w:val="21"/>
          <w:szCs w:val="21"/>
          <w:lang w:eastAsia="pt-BR"/>
        </w:rPr>
        <w:t>break</w:t>
      </w:r>
    </w:p>
    <w:p w14:paraId="53EB1005" w14:textId="7FF922BF" w:rsidR="00C62121" w:rsidRDefault="00C62121" w:rsidP="00C62121">
      <w:pPr>
        <w:rPr>
          <w:lang w:val="en-US"/>
        </w:rPr>
      </w:pPr>
    </w:p>
    <w:p w14:paraId="13B6E3FA" w14:textId="36601182" w:rsidR="00C40D9D" w:rsidRDefault="00C40D9D" w:rsidP="00C62121">
      <w:pPr>
        <w:rPr>
          <w:lang w:val="en-US"/>
        </w:rPr>
      </w:pPr>
      <w:r>
        <w:rPr>
          <w:lang w:val="en-US"/>
        </w:rPr>
        <w:t xml:space="preserve">O Código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python, </w:t>
      </w:r>
      <w:proofErr w:type="spellStart"/>
      <w:r>
        <w:rPr>
          <w:lang w:val="en-US"/>
        </w:rPr>
        <w:t>satisfaz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tarefa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soluciona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apesar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um. </w:t>
      </w:r>
      <w:proofErr w:type="spellStart"/>
      <w:r>
        <w:rPr>
          <w:lang w:val="en-US"/>
        </w:rPr>
        <w:t>Portanto</w:t>
      </w:r>
      <w:proofErr w:type="spellEnd"/>
      <w:r>
        <w:rPr>
          <w:lang w:val="en-US"/>
        </w:rPr>
        <w:t xml:space="preserve">, no input </w:t>
      </w:r>
      <w:proofErr w:type="spellStart"/>
      <w:r>
        <w:rPr>
          <w:lang w:val="en-US"/>
        </w:rPr>
        <w:t>poderá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o teste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possíveis</w:t>
      </w:r>
      <w:proofErr w:type="spellEnd"/>
      <w:r>
        <w:rPr>
          <w:lang w:val="en-US"/>
        </w:rPr>
        <w:t xml:space="preserve">. Como o tempo de </w:t>
      </w:r>
      <w:proofErr w:type="spellStart"/>
      <w:r>
        <w:rPr>
          <w:lang w:val="en-US"/>
        </w:rPr>
        <w:t>realização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deste</w:t>
      </w:r>
      <w:proofErr w:type="spellEnd"/>
      <w:r>
        <w:rPr>
          <w:lang w:val="en-US"/>
        </w:rPr>
        <w:t xml:space="preserve"> teste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faze</w:t>
      </w:r>
      <w:r w:rsidR="00710AA3"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python, </w:t>
      </w:r>
      <w:proofErr w:type="spellStart"/>
      <w:r>
        <w:rPr>
          <w:lang w:val="en-US"/>
        </w:rPr>
        <w:t>simplificando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realização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Espero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tenha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satisfeito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qualidade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Ansioso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contribuir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vocês</w:t>
      </w:r>
      <w:proofErr w:type="spellEnd"/>
      <w:r>
        <w:rPr>
          <w:lang w:val="en-US"/>
        </w:rPr>
        <w:t>.</w:t>
      </w:r>
    </w:p>
    <w:p w14:paraId="3285DBC2" w14:textId="7AA0B651" w:rsidR="004C11D6" w:rsidRDefault="004C11D6" w:rsidP="00C62121"/>
    <w:p w14:paraId="027F3917" w14:textId="65BDDDFA" w:rsidR="00FB5639" w:rsidRDefault="00FB5639" w:rsidP="00C62121"/>
    <w:p w14:paraId="3FF9A99F" w14:textId="67ED1585" w:rsidR="00FB5639" w:rsidRDefault="00FB5639" w:rsidP="00C62121"/>
    <w:p w14:paraId="1A93ABA5" w14:textId="77777777" w:rsidR="00FB5639" w:rsidRPr="00C62121" w:rsidRDefault="00FB5639" w:rsidP="00C62121"/>
    <w:sectPr w:rsidR="00FB5639" w:rsidRPr="00C62121" w:rsidSect="00037FCF">
      <w:headerReference w:type="default" r:id="rId14"/>
      <w:footerReference w:type="default" r:id="rId15"/>
      <w:pgSz w:w="11907" w:h="16840" w:code="9"/>
      <w:pgMar w:top="1560" w:right="720" w:bottom="720" w:left="720" w:header="73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8F37" w14:textId="77777777" w:rsidR="00D574EB" w:rsidRDefault="00D574EB">
      <w:r>
        <w:separator/>
      </w:r>
    </w:p>
  </w:endnote>
  <w:endnote w:type="continuationSeparator" w:id="0">
    <w:p w14:paraId="666E930F" w14:textId="77777777" w:rsidR="00D574EB" w:rsidRDefault="00D5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Ind w:w="-567" w:type="dxa"/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14"/>
      <w:gridCol w:w="6198"/>
      <w:gridCol w:w="810"/>
    </w:tblGrid>
    <w:tr w:rsidR="00041955" w:rsidRPr="00310A38" w14:paraId="6CB674D3" w14:textId="77777777" w:rsidTr="0001003A">
      <w:trPr>
        <w:trHeight w:val="889"/>
      </w:trPr>
      <w:tc>
        <w:tcPr>
          <w:tcW w:w="2314" w:type="dxa"/>
        </w:tcPr>
        <w:p w14:paraId="382AF4B3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2"/>
            </w:rPr>
          </w:pPr>
          <w:r>
            <w:rPr>
              <w:rStyle w:val="Nmerodepgina"/>
              <w:rFonts w:ascii="Calibri" w:hAnsi="Calibri"/>
              <w:b/>
              <w:color w:val="595959"/>
              <w:sz w:val="12"/>
            </w:rPr>
            <w:t>Centro de Negócios</w:t>
          </w:r>
        </w:p>
        <w:p w14:paraId="62FA43C1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Rua Flórida, 1670</w:t>
          </w:r>
          <w:r>
            <w:rPr>
              <w:rStyle w:val="Nmerodepgina"/>
              <w:rFonts w:ascii="Calibri" w:hAnsi="Calibri"/>
              <w:color w:val="595959"/>
              <w:sz w:val="12"/>
            </w:rPr>
            <w:t xml:space="preserve"> - 9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º andar</w:t>
          </w:r>
        </w:p>
        <w:p w14:paraId="36061CF4" w14:textId="77777777" w:rsidR="00041955" w:rsidRPr="00310A38" w:rsidRDefault="00041955" w:rsidP="00160DA4">
          <w:pPr>
            <w:pStyle w:val="Rodap"/>
            <w:spacing w:line="288" w:lineRule="auto"/>
            <w:jc w:val="left"/>
            <w:rPr>
              <w:rStyle w:val="Nmerodepgina"/>
              <w:rFonts w:ascii="Calibri" w:hAnsi="Calibri"/>
              <w:color w:val="595959"/>
              <w:sz w:val="12"/>
            </w:rPr>
          </w:pPr>
          <w:r>
            <w:rPr>
              <w:rStyle w:val="Nmerodepgina"/>
              <w:rFonts w:ascii="Calibri" w:hAnsi="Calibri"/>
              <w:color w:val="595959"/>
              <w:sz w:val="12"/>
            </w:rPr>
            <w:t>CEP 04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565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001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Brooklin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Novo</w:t>
          </w:r>
          <w:r>
            <w:rPr>
              <w:rStyle w:val="Nmerodepgina"/>
              <w:rFonts w:ascii="Calibri" w:hAnsi="Calibri"/>
              <w:color w:val="595959"/>
              <w:sz w:val="12"/>
            </w:rPr>
            <w:br/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São Paulo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SP</w:t>
          </w:r>
        </w:p>
        <w:p w14:paraId="23918E51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Fone: (11) 2106-3300 </w:t>
          </w:r>
        </w:p>
      </w:tc>
      <w:tc>
        <w:tcPr>
          <w:tcW w:w="6198" w:type="dxa"/>
        </w:tcPr>
        <w:p w14:paraId="220D6C74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2"/>
            </w:rPr>
          </w:pPr>
          <w:r>
            <w:rPr>
              <w:rStyle w:val="Nmerodepgina"/>
              <w:rFonts w:ascii="Calibri" w:hAnsi="Calibri"/>
              <w:b/>
              <w:color w:val="595959"/>
              <w:sz w:val="12"/>
            </w:rPr>
            <w:t>Centro de Tecnologia</w:t>
          </w:r>
        </w:p>
        <w:p w14:paraId="78066C5D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>
            <w:rPr>
              <w:rStyle w:val="Nmerodepgina"/>
              <w:rFonts w:ascii="Calibri" w:hAnsi="Calibri"/>
              <w:color w:val="595959"/>
              <w:sz w:val="12"/>
            </w:rPr>
            <w:t xml:space="preserve">Rod. SC 401, nº 8.600 – </w:t>
          </w:r>
          <w:proofErr w:type="spellStart"/>
          <w:r>
            <w:rPr>
              <w:rStyle w:val="Nmerodepgina"/>
              <w:rFonts w:ascii="Calibri" w:hAnsi="Calibri"/>
              <w:color w:val="595959"/>
              <w:sz w:val="12"/>
            </w:rPr>
            <w:t>cj</w:t>
          </w:r>
          <w:proofErr w:type="spellEnd"/>
          <w:r>
            <w:rPr>
              <w:rStyle w:val="Nmerodepgina"/>
              <w:rFonts w:ascii="Calibri" w:hAnsi="Calibri"/>
              <w:color w:val="595959"/>
              <w:sz w:val="12"/>
            </w:rPr>
            <w:t>. 102</w:t>
          </w:r>
        </w:p>
        <w:p w14:paraId="29781DE7" w14:textId="77777777" w:rsidR="00041955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CEP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88.050-000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–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Santo Antônio de Lisboa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</w:p>
        <w:p w14:paraId="001FF2F9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Florianópolis – SC</w:t>
          </w:r>
        </w:p>
        <w:p w14:paraId="64B8FBF1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Fone: (48) 2106-7800 </w:t>
          </w:r>
        </w:p>
      </w:tc>
      <w:tc>
        <w:tcPr>
          <w:tcW w:w="810" w:type="dxa"/>
        </w:tcPr>
        <w:p w14:paraId="27A64351" w14:textId="77777777" w:rsidR="00041955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b/>
              <w:noProof/>
              <w:color w:val="595959"/>
              <w:sz w:val="13"/>
              <w:szCs w:val="13"/>
              <w:lang w:eastAsia="pt-BR"/>
            </w:rPr>
            <w:drawing>
              <wp:anchor distT="0" distB="0" distL="114300" distR="114300" simplePos="0" relativeHeight="251657728" behindDoc="1" locked="0" layoutInCell="1" allowOverlap="1" wp14:anchorId="3CF6B8BD" wp14:editId="6019FDE7">
                <wp:simplePos x="0" y="0"/>
                <wp:positionH relativeFrom="column">
                  <wp:posOffset>471805</wp:posOffset>
                </wp:positionH>
                <wp:positionV relativeFrom="paragraph">
                  <wp:posOffset>-15240</wp:posOffset>
                </wp:positionV>
                <wp:extent cx="866775" cy="661035"/>
                <wp:effectExtent l="19050" t="0" r="9525" b="0"/>
                <wp:wrapNone/>
                <wp:docPr id="24" name="Picture 0" descr="papel_timb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papel_timb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6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30713878" w14:textId="5F6D9C1D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</w:pP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DATE \@ "d/M/yyyy"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65215E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29/3/2022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  <w:p w14:paraId="0290165C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PAGE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6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t>/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NUMPAGES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7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</w:tc>
    </w:tr>
  </w:tbl>
  <w:p w14:paraId="2EACC5B5" w14:textId="77777777" w:rsidR="00041955" w:rsidRPr="00616889" w:rsidRDefault="00041955" w:rsidP="000100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4534" w14:textId="77777777" w:rsidR="00D574EB" w:rsidRDefault="00D574EB">
      <w:r>
        <w:separator/>
      </w:r>
    </w:p>
  </w:footnote>
  <w:footnote w:type="continuationSeparator" w:id="0">
    <w:p w14:paraId="06702379" w14:textId="77777777" w:rsidR="00D574EB" w:rsidRDefault="00D5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897E" w14:textId="77777777" w:rsidR="00041955" w:rsidRDefault="0004195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0E0604" wp14:editId="7F09A6C2">
          <wp:simplePos x="0" y="0"/>
          <wp:positionH relativeFrom="column">
            <wp:posOffset>5780610</wp:posOffset>
          </wp:positionH>
          <wp:positionV relativeFrom="page">
            <wp:posOffset>359471</wp:posOffset>
          </wp:positionV>
          <wp:extent cx="895350" cy="466725"/>
          <wp:effectExtent l="0" t="0" r="0" b="9525"/>
          <wp:wrapNone/>
          <wp:docPr id="22" name="Picture 5" descr="aaaaaaaa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aaaaaaa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304F627A" wp14:editId="7081C1DA">
          <wp:extent cx="1552575" cy="323850"/>
          <wp:effectExtent l="19050" t="0" r="9525" b="0"/>
          <wp:docPr id="23" name="Picture 23" descr="C:\Users\Adriana\Pictures\Marca_Paradigma_limpaCMYK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ana\Pictures\Marca_Paradigma_limpaCMYK_jp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CBE6ED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AD81B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93D78"/>
    <w:multiLevelType w:val="hybridMultilevel"/>
    <w:tmpl w:val="3DF0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500C"/>
    <w:multiLevelType w:val="multilevel"/>
    <w:tmpl w:val="A76C7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674710"/>
    <w:multiLevelType w:val="hybridMultilevel"/>
    <w:tmpl w:val="B574A8C2"/>
    <w:lvl w:ilvl="0" w:tplc="C60EB4F6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845EA0"/>
    <w:multiLevelType w:val="singleLevel"/>
    <w:tmpl w:val="A0F0A86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11691B89"/>
    <w:multiLevelType w:val="hybridMultilevel"/>
    <w:tmpl w:val="068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E5D49"/>
    <w:multiLevelType w:val="hybridMultilevel"/>
    <w:tmpl w:val="E6ACECD0"/>
    <w:lvl w:ilvl="0" w:tplc="0416000B">
      <w:start w:val="1"/>
      <w:numFmt w:val="bullet"/>
      <w:lvlText w:val=""/>
      <w:lvlJc w:val="left"/>
      <w:pPr>
        <w:ind w:left="26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8" w15:restartNumberingAfterBreak="0">
    <w:nsid w:val="16DB145B"/>
    <w:multiLevelType w:val="hybridMultilevel"/>
    <w:tmpl w:val="5B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16B"/>
    <w:multiLevelType w:val="hybridMultilevel"/>
    <w:tmpl w:val="C20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D5C18"/>
    <w:multiLevelType w:val="hybridMultilevel"/>
    <w:tmpl w:val="B9104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304EB"/>
    <w:multiLevelType w:val="hybridMultilevel"/>
    <w:tmpl w:val="9198E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0257C8"/>
    <w:multiLevelType w:val="hybridMultilevel"/>
    <w:tmpl w:val="AC3E4FD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E64B49"/>
    <w:multiLevelType w:val="hybridMultilevel"/>
    <w:tmpl w:val="D2D6E90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A0268F"/>
    <w:multiLevelType w:val="hybridMultilevel"/>
    <w:tmpl w:val="BF023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2949"/>
    <w:multiLevelType w:val="hybridMultilevel"/>
    <w:tmpl w:val="3822FE10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6" w15:restartNumberingAfterBreak="0">
    <w:nsid w:val="24213846"/>
    <w:multiLevelType w:val="hybridMultilevel"/>
    <w:tmpl w:val="F034BDDA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A02AD7"/>
    <w:multiLevelType w:val="hybridMultilevel"/>
    <w:tmpl w:val="E0EC7F94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7536569"/>
    <w:multiLevelType w:val="hybridMultilevel"/>
    <w:tmpl w:val="FD6A7B6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448F4"/>
    <w:multiLevelType w:val="hybridMultilevel"/>
    <w:tmpl w:val="271EF0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02FE4"/>
    <w:multiLevelType w:val="multilevel"/>
    <w:tmpl w:val="1AAC92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87511F6"/>
    <w:multiLevelType w:val="hybridMultilevel"/>
    <w:tmpl w:val="7E8EB36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 w15:restartNumberingAfterBreak="0">
    <w:nsid w:val="39B50635"/>
    <w:multiLevelType w:val="hybridMultilevel"/>
    <w:tmpl w:val="AC82A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1272F"/>
    <w:multiLevelType w:val="hybridMultilevel"/>
    <w:tmpl w:val="D2C0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E12CF"/>
    <w:multiLevelType w:val="hybridMultilevel"/>
    <w:tmpl w:val="88A8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226A3"/>
    <w:multiLevelType w:val="multilevel"/>
    <w:tmpl w:val="89F876C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7BB1638"/>
    <w:multiLevelType w:val="multilevel"/>
    <w:tmpl w:val="51A46C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B117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CA3758"/>
    <w:multiLevelType w:val="hybridMultilevel"/>
    <w:tmpl w:val="A24E0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C537E"/>
    <w:multiLevelType w:val="hybridMultilevel"/>
    <w:tmpl w:val="F86E6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F1700"/>
    <w:multiLevelType w:val="hybridMultilevel"/>
    <w:tmpl w:val="76BC9A18"/>
    <w:lvl w:ilvl="0" w:tplc="0416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51D75E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373570"/>
    <w:multiLevelType w:val="hybridMultilevel"/>
    <w:tmpl w:val="1C86BF5C"/>
    <w:lvl w:ilvl="0" w:tplc="0416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 w15:restartNumberingAfterBreak="0">
    <w:nsid w:val="57831134"/>
    <w:multiLevelType w:val="hybridMultilevel"/>
    <w:tmpl w:val="83D29996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4" w15:restartNumberingAfterBreak="0">
    <w:nsid w:val="58C71B88"/>
    <w:multiLevelType w:val="hybridMultilevel"/>
    <w:tmpl w:val="E7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91542"/>
    <w:multiLevelType w:val="hybridMultilevel"/>
    <w:tmpl w:val="AE7E8A2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31DBF"/>
    <w:multiLevelType w:val="hybridMultilevel"/>
    <w:tmpl w:val="9D04154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647C3EAC"/>
    <w:multiLevelType w:val="hybridMultilevel"/>
    <w:tmpl w:val="281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E34D7"/>
    <w:multiLevelType w:val="hybridMultilevel"/>
    <w:tmpl w:val="43F2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91D34"/>
    <w:multiLevelType w:val="hybridMultilevel"/>
    <w:tmpl w:val="37C86C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85C99"/>
    <w:multiLevelType w:val="hybridMultilevel"/>
    <w:tmpl w:val="5A5ACA3E"/>
    <w:lvl w:ilvl="0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41" w15:restartNumberingAfterBreak="0">
    <w:nsid w:val="6B5D2626"/>
    <w:multiLevelType w:val="hybridMultilevel"/>
    <w:tmpl w:val="2BC6C95C"/>
    <w:lvl w:ilvl="0" w:tplc="4768D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CE44AD"/>
    <w:multiLevelType w:val="multilevel"/>
    <w:tmpl w:val="CFE074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0720315"/>
    <w:multiLevelType w:val="multilevel"/>
    <w:tmpl w:val="D480DC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07750F4"/>
    <w:multiLevelType w:val="hybridMultilevel"/>
    <w:tmpl w:val="766CB3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E3FBA"/>
    <w:multiLevelType w:val="hybridMultilevel"/>
    <w:tmpl w:val="11C40880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6" w15:restartNumberingAfterBreak="0">
    <w:nsid w:val="7C7152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064DB6"/>
    <w:multiLevelType w:val="multilevel"/>
    <w:tmpl w:val="E318AC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5"/>
  </w:num>
  <w:num w:numId="6">
    <w:abstractNumId w:val="38"/>
  </w:num>
  <w:num w:numId="7">
    <w:abstractNumId w:val="4"/>
  </w:num>
  <w:num w:numId="8">
    <w:abstractNumId w:val="21"/>
  </w:num>
  <w:num w:numId="9">
    <w:abstractNumId w:val="16"/>
  </w:num>
  <w:num w:numId="10">
    <w:abstractNumId w:val="33"/>
  </w:num>
  <w:num w:numId="11">
    <w:abstractNumId w:val="32"/>
  </w:num>
  <w:num w:numId="12">
    <w:abstractNumId w:val="15"/>
  </w:num>
  <w:num w:numId="13">
    <w:abstractNumId w:val="29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37"/>
  </w:num>
  <w:num w:numId="20">
    <w:abstractNumId w:val="45"/>
  </w:num>
  <w:num w:numId="21">
    <w:abstractNumId w:val="24"/>
  </w:num>
  <w:num w:numId="22">
    <w:abstractNumId w:val="23"/>
  </w:num>
  <w:num w:numId="23">
    <w:abstractNumId w:val="17"/>
  </w:num>
  <w:num w:numId="24">
    <w:abstractNumId w:val="36"/>
  </w:num>
  <w:num w:numId="25">
    <w:abstractNumId w:val="30"/>
  </w:num>
  <w:num w:numId="26">
    <w:abstractNumId w:val="6"/>
  </w:num>
  <w:num w:numId="27">
    <w:abstractNumId w:val="11"/>
  </w:num>
  <w:num w:numId="28">
    <w:abstractNumId w:val="40"/>
  </w:num>
  <w:num w:numId="29">
    <w:abstractNumId w:val="39"/>
  </w:num>
  <w:num w:numId="30">
    <w:abstractNumId w:val="7"/>
  </w:num>
  <w:num w:numId="31">
    <w:abstractNumId w:val="34"/>
  </w:num>
  <w:num w:numId="32">
    <w:abstractNumId w:val="20"/>
  </w:num>
  <w:num w:numId="33">
    <w:abstractNumId w:val="42"/>
  </w:num>
  <w:num w:numId="34">
    <w:abstractNumId w:val="43"/>
  </w:num>
  <w:num w:numId="35">
    <w:abstractNumId w:val="26"/>
  </w:num>
  <w:num w:numId="36">
    <w:abstractNumId w:val="47"/>
  </w:num>
  <w:num w:numId="37">
    <w:abstractNumId w:val="46"/>
  </w:num>
  <w:num w:numId="38">
    <w:abstractNumId w:val="27"/>
  </w:num>
  <w:num w:numId="39">
    <w:abstractNumId w:val="31"/>
  </w:num>
  <w:num w:numId="40">
    <w:abstractNumId w:val="41"/>
  </w:num>
  <w:num w:numId="41">
    <w:abstractNumId w:val="44"/>
  </w:num>
  <w:num w:numId="42">
    <w:abstractNumId w:val="18"/>
  </w:num>
  <w:num w:numId="43">
    <w:abstractNumId w:val="35"/>
  </w:num>
  <w:num w:numId="44">
    <w:abstractNumId w:val="22"/>
  </w:num>
  <w:num w:numId="45">
    <w:abstractNumId w:val="28"/>
  </w:num>
  <w:num w:numId="46">
    <w:abstractNumId w:val="14"/>
  </w:num>
  <w:num w:numId="47">
    <w:abstractNumId w:val="2"/>
  </w:num>
  <w:num w:numId="48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21"/>
    <w:rsid w:val="000004E2"/>
    <w:rsid w:val="00000B6A"/>
    <w:rsid w:val="000025F6"/>
    <w:rsid w:val="00002F82"/>
    <w:rsid w:val="000047BF"/>
    <w:rsid w:val="0000491E"/>
    <w:rsid w:val="000049D3"/>
    <w:rsid w:val="00004E6A"/>
    <w:rsid w:val="00005DF3"/>
    <w:rsid w:val="0000647F"/>
    <w:rsid w:val="00006697"/>
    <w:rsid w:val="00006B7F"/>
    <w:rsid w:val="00007387"/>
    <w:rsid w:val="00007B01"/>
    <w:rsid w:val="0001003A"/>
    <w:rsid w:val="000102F7"/>
    <w:rsid w:val="000103B8"/>
    <w:rsid w:val="00010B3D"/>
    <w:rsid w:val="00010E5C"/>
    <w:rsid w:val="00010EC0"/>
    <w:rsid w:val="0001161D"/>
    <w:rsid w:val="00011AC6"/>
    <w:rsid w:val="00012003"/>
    <w:rsid w:val="00012DB3"/>
    <w:rsid w:val="00012F57"/>
    <w:rsid w:val="00013103"/>
    <w:rsid w:val="000132B0"/>
    <w:rsid w:val="000132E0"/>
    <w:rsid w:val="00013ADA"/>
    <w:rsid w:val="00013D9E"/>
    <w:rsid w:val="0001407D"/>
    <w:rsid w:val="0001454A"/>
    <w:rsid w:val="00014867"/>
    <w:rsid w:val="000154E8"/>
    <w:rsid w:val="00015968"/>
    <w:rsid w:val="00016F85"/>
    <w:rsid w:val="00017583"/>
    <w:rsid w:val="00017A45"/>
    <w:rsid w:val="00017CF4"/>
    <w:rsid w:val="00017F10"/>
    <w:rsid w:val="0002010B"/>
    <w:rsid w:val="00021A2B"/>
    <w:rsid w:val="0002218A"/>
    <w:rsid w:val="000224BC"/>
    <w:rsid w:val="000227CC"/>
    <w:rsid w:val="000227E6"/>
    <w:rsid w:val="00022B2A"/>
    <w:rsid w:val="000237B1"/>
    <w:rsid w:val="000242A2"/>
    <w:rsid w:val="00024859"/>
    <w:rsid w:val="00024E4C"/>
    <w:rsid w:val="00025313"/>
    <w:rsid w:val="000258CA"/>
    <w:rsid w:val="00025D57"/>
    <w:rsid w:val="00027222"/>
    <w:rsid w:val="00027BF1"/>
    <w:rsid w:val="000300E2"/>
    <w:rsid w:val="00030289"/>
    <w:rsid w:val="000304A3"/>
    <w:rsid w:val="00030AC3"/>
    <w:rsid w:val="00030D67"/>
    <w:rsid w:val="00031A04"/>
    <w:rsid w:val="00032131"/>
    <w:rsid w:val="00033568"/>
    <w:rsid w:val="00033A73"/>
    <w:rsid w:val="00033B17"/>
    <w:rsid w:val="0003493D"/>
    <w:rsid w:val="00034FED"/>
    <w:rsid w:val="0003789A"/>
    <w:rsid w:val="000378C8"/>
    <w:rsid w:val="000379D2"/>
    <w:rsid w:val="00037FCF"/>
    <w:rsid w:val="0004072F"/>
    <w:rsid w:val="000418D4"/>
    <w:rsid w:val="00041955"/>
    <w:rsid w:val="00041A23"/>
    <w:rsid w:val="00042112"/>
    <w:rsid w:val="00042816"/>
    <w:rsid w:val="00042C7A"/>
    <w:rsid w:val="00043520"/>
    <w:rsid w:val="0004369A"/>
    <w:rsid w:val="0004421D"/>
    <w:rsid w:val="00044AC7"/>
    <w:rsid w:val="00045038"/>
    <w:rsid w:val="00045694"/>
    <w:rsid w:val="00045FA0"/>
    <w:rsid w:val="0004628C"/>
    <w:rsid w:val="000464ED"/>
    <w:rsid w:val="000468BA"/>
    <w:rsid w:val="00046BBC"/>
    <w:rsid w:val="00047188"/>
    <w:rsid w:val="00050D89"/>
    <w:rsid w:val="0005201F"/>
    <w:rsid w:val="00052861"/>
    <w:rsid w:val="00052873"/>
    <w:rsid w:val="00052BB8"/>
    <w:rsid w:val="000546A8"/>
    <w:rsid w:val="00054CB6"/>
    <w:rsid w:val="0005524D"/>
    <w:rsid w:val="00055B0F"/>
    <w:rsid w:val="00057790"/>
    <w:rsid w:val="00057EFE"/>
    <w:rsid w:val="00057FFA"/>
    <w:rsid w:val="000605B3"/>
    <w:rsid w:val="000609CD"/>
    <w:rsid w:val="0006125C"/>
    <w:rsid w:val="00061690"/>
    <w:rsid w:val="00061C07"/>
    <w:rsid w:val="000628F9"/>
    <w:rsid w:val="00062C3A"/>
    <w:rsid w:val="000638EE"/>
    <w:rsid w:val="00064215"/>
    <w:rsid w:val="0006501E"/>
    <w:rsid w:val="000656B0"/>
    <w:rsid w:val="00065BE1"/>
    <w:rsid w:val="00066977"/>
    <w:rsid w:val="00067132"/>
    <w:rsid w:val="00067835"/>
    <w:rsid w:val="0006785D"/>
    <w:rsid w:val="000679E7"/>
    <w:rsid w:val="00067BEF"/>
    <w:rsid w:val="00071492"/>
    <w:rsid w:val="00071691"/>
    <w:rsid w:val="00072263"/>
    <w:rsid w:val="00072A41"/>
    <w:rsid w:val="00072AAA"/>
    <w:rsid w:val="000731AD"/>
    <w:rsid w:val="00073B0B"/>
    <w:rsid w:val="00074B6B"/>
    <w:rsid w:val="00075162"/>
    <w:rsid w:val="00075CD0"/>
    <w:rsid w:val="00076480"/>
    <w:rsid w:val="00076F0C"/>
    <w:rsid w:val="00077095"/>
    <w:rsid w:val="0007740C"/>
    <w:rsid w:val="00077468"/>
    <w:rsid w:val="00077623"/>
    <w:rsid w:val="00080205"/>
    <w:rsid w:val="00080E53"/>
    <w:rsid w:val="0008178B"/>
    <w:rsid w:val="0008267B"/>
    <w:rsid w:val="000828FC"/>
    <w:rsid w:val="00082D0A"/>
    <w:rsid w:val="000835E0"/>
    <w:rsid w:val="00083D32"/>
    <w:rsid w:val="0008446E"/>
    <w:rsid w:val="0008453C"/>
    <w:rsid w:val="0008496A"/>
    <w:rsid w:val="000855CC"/>
    <w:rsid w:val="00085788"/>
    <w:rsid w:val="00087DE6"/>
    <w:rsid w:val="00090941"/>
    <w:rsid w:val="00090BD0"/>
    <w:rsid w:val="00090F07"/>
    <w:rsid w:val="0009115F"/>
    <w:rsid w:val="00094B59"/>
    <w:rsid w:val="000959F1"/>
    <w:rsid w:val="00095A8C"/>
    <w:rsid w:val="00096118"/>
    <w:rsid w:val="0009635B"/>
    <w:rsid w:val="00096674"/>
    <w:rsid w:val="0009730B"/>
    <w:rsid w:val="00097BAE"/>
    <w:rsid w:val="000A24B9"/>
    <w:rsid w:val="000A31A8"/>
    <w:rsid w:val="000A4605"/>
    <w:rsid w:val="000A4C8B"/>
    <w:rsid w:val="000A58E5"/>
    <w:rsid w:val="000A5D69"/>
    <w:rsid w:val="000A6D6E"/>
    <w:rsid w:val="000A6E25"/>
    <w:rsid w:val="000A70AA"/>
    <w:rsid w:val="000A70E8"/>
    <w:rsid w:val="000A7411"/>
    <w:rsid w:val="000B01A5"/>
    <w:rsid w:val="000B041C"/>
    <w:rsid w:val="000B1269"/>
    <w:rsid w:val="000B149A"/>
    <w:rsid w:val="000B173E"/>
    <w:rsid w:val="000B1821"/>
    <w:rsid w:val="000B1ECE"/>
    <w:rsid w:val="000B306A"/>
    <w:rsid w:val="000B336E"/>
    <w:rsid w:val="000B433E"/>
    <w:rsid w:val="000B6297"/>
    <w:rsid w:val="000B691E"/>
    <w:rsid w:val="000B73FF"/>
    <w:rsid w:val="000C0752"/>
    <w:rsid w:val="000C0F32"/>
    <w:rsid w:val="000C2365"/>
    <w:rsid w:val="000C2841"/>
    <w:rsid w:val="000C2C4F"/>
    <w:rsid w:val="000C2EE3"/>
    <w:rsid w:val="000C319A"/>
    <w:rsid w:val="000C34AA"/>
    <w:rsid w:val="000C34B4"/>
    <w:rsid w:val="000C3809"/>
    <w:rsid w:val="000C38E5"/>
    <w:rsid w:val="000C3919"/>
    <w:rsid w:val="000C3B9C"/>
    <w:rsid w:val="000C3FB3"/>
    <w:rsid w:val="000C4916"/>
    <w:rsid w:val="000C5248"/>
    <w:rsid w:val="000C54C2"/>
    <w:rsid w:val="000C5587"/>
    <w:rsid w:val="000C5704"/>
    <w:rsid w:val="000C5D9C"/>
    <w:rsid w:val="000C5E52"/>
    <w:rsid w:val="000C5F1E"/>
    <w:rsid w:val="000C61BA"/>
    <w:rsid w:val="000C639C"/>
    <w:rsid w:val="000C72FB"/>
    <w:rsid w:val="000C73CA"/>
    <w:rsid w:val="000C78F5"/>
    <w:rsid w:val="000C79E6"/>
    <w:rsid w:val="000D000E"/>
    <w:rsid w:val="000D1395"/>
    <w:rsid w:val="000D1667"/>
    <w:rsid w:val="000D18DB"/>
    <w:rsid w:val="000D1CFC"/>
    <w:rsid w:val="000D1D6B"/>
    <w:rsid w:val="000D3512"/>
    <w:rsid w:val="000D3543"/>
    <w:rsid w:val="000D3B36"/>
    <w:rsid w:val="000D3BEA"/>
    <w:rsid w:val="000D3D4F"/>
    <w:rsid w:val="000D3F8C"/>
    <w:rsid w:val="000D4269"/>
    <w:rsid w:val="000D4ADA"/>
    <w:rsid w:val="000D50E5"/>
    <w:rsid w:val="000D5A09"/>
    <w:rsid w:val="000D5AC3"/>
    <w:rsid w:val="000D5E7D"/>
    <w:rsid w:val="000D6C1B"/>
    <w:rsid w:val="000D7137"/>
    <w:rsid w:val="000D72CE"/>
    <w:rsid w:val="000D74AC"/>
    <w:rsid w:val="000D7673"/>
    <w:rsid w:val="000E02EF"/>
    <w:rsid w:val="000E1C1D"/>
    <w:rsid w:val="000E1DCA"/>
    <w:rsid w:val="000E2A96"/>
    <w:rsid w:val="000E2B57"/>
    <w:rsid w:val="000E330E"/>
    <w:rsid w:val="000E3A2D"/>
    <w:rsid w:val="000E4FCC"/>
    <w:rsid w:val="000E530B"/>
    <w:rsid w:val="000E6071"/>
    <w:rsid w:val="000E66C7"/>
    <w:rsid w:val="000E6980"/>
    <w:rsid w:val="000E6F3C"/>
    <w:rsid w:val="000F0694"/>
    <w:rsid w:val="000F0A77"/>
    <w:rsid w:val="000F0B02"/>
    <w:rsid w:val="000F10BD"/>
    <w:rsid w:val="000F1968"/>
    <w:rsid w:val="000F37D6"/>
    <w:rsid w:val="000F4A3E"/>
    <w:rsid w:val="000F4C80"/>
    <w:rsid w:val="000F523C"/>
    <w:rsid w:val="000F6484"/>
    <w:rsid w:val="000F66D4"/>
    <w:rsid w:val="000F6E8F"/>
    <w:rsid w:val="000F74E2"/>
    <w:rsid w:val="001012D2"/>
    <w:rsid w:val="001013F5"/>
    <w:rsid w:val="0010169D"/>
    <w:rsid w:val="00101A81"/>
    <w:rsid w:val="001030A6"/>
    <w:rsid w:val="0010375D"/>
    <w:rsid w:val="00103AAC"/>
    <w:rsid w:val="00103EED"/>
    <w:rsid w:val="001040E9"/>
    <w:rsid w:val="001047E9"/>
    <w:rsid w:val="0010631A"/>
    <w:rsid w:val="0010751A"/>
    <w:rsid w:val="00110C7D"/>
    <w:rsid w:val="0011164E"/>
    <w:rsid w:val="001124CF"/>
    <w:rsid w:val="001125F6"/>
    <w:rsid w:val="001129A2"/>
    <w:rsid w:val="00113649"/>
    <w:rsid w:val="001141FE"/>
    <w:rsid w:val="00115005"/>
    <w:rsid w:val="00115247"/>
    <w:rsid w:val="0011591A"/>
    <w:rsid w:val="00116752"/>
    <w:rsid w:val="001168D7"/>
    <w:rsid w:val="00116BE7"/>
    <w:rsid w:val="00120781"/>
    <w:rsid w:val="00120825"/>
    <w:rsid w:val="001216C5"/>
    <w:rsid w:val="00121FBB"/>
    <w:rsid w:val="0012207C"/>
    <w:rsid w:val="00122697"/>
    <w:rsid w:val="00122BD3"/>
    <w:rsid w:val="001231FE"/>
    <w:rsid w:val="00123AF6"/>
    <w:rsid w:val="00123D6A"/>
    <w:rsid w:val="00123DB7"/>
    <w:rsid w:val="0012425B"/>
    <w:rsid w:val="001248D6"/>
    <w:rsid w:val="001252C0"/>
    <w:rsid w:val="00125FCC"/>
    <w:rsid w:val="001275E4"/>
    <w:rsid w:val="00130BC6"/>
    <w:rsid w:val="00132249"/>
    <w:rsid w:val="0013287F"/>
    <w:rsid w:val="001328AD"/>
    <w:rsid w:val="001329DB"/>
    <w:rsid w:val="00133293"/>
    <w:rsid w:val="00133D89"/>
    <w:rsid w:val="001340CC"/>
    <w:rsid w:val="001343B4"/>
    <w:rsid w:val="00134A10"/>
    <w:rsid w:val="00134FAC"/>
    <w:rsid w:val="00134FBD"/>
    <w:rsid w:val="0013514F"/>
    <w:rsid w:val="0013623E"/>
    <w:rsid w:val="00136D0A"/>
    <w:rsid w:val="00137467"/>
    <w:rsid w:val="001406B4"/>
    <w:rsid w:val="0014075A"/>
    <w:rsid w:val="00140A28"/>
    <w:rsid w:val="0014140F"/>
    <w:rsid w:val="00142A48"/>
    <w:rsid w:val="00143924"/>
    <w:rsid w:val="00143C70"/>
    <w:rsid w:val="00144E90"/>
    <w:rsid w:val="00146630"/>
    <w:rsid w:val="00146A63"/>
    <w:rsid w:val="00146FE9"/>
    <w:rsid w:val="00147BE2"/>
    <w:rsid w:val="001505D6"/>
    <w:rsid w:val="00150AC2"/>
    <w:rsid w:val="001515B5"/>
    <w:rsid w:val="001515F4"/>
    <w:rsid w:val="001519AD"/>
    <w:rsid w:val="0015214A"/>
    <w:rsid w:val="0015408A"/>
    <w:rsid w:val="001540A1"/>
    <w:rsid w:val="00154769"/>
    <w:rsid w:val="00154BC5"/>
    <w:rsid w:val="00155925"/>
    <w:rsid w:val="00156881"/>
    <w:rsid w:val="00156B9F"/>
    <w:rsid w:val="00156DFA"/>
    <w:rsid w:val="001573CF"/>
    <w:rsid w:val="0015789F"/>
    <w:rsid w:val="00157E60"/>
    <w:rsid w:val="00160172"/>
    <w:rsid w:val="00160DA4"/>
    <w:rsid w:val="00160EFE"/>
    <w:rsid w:val="0016208E"/>
    <w:rsid w:val="0016280B"/>
    <w:rsid w:val="00162B99"/>
    <w:rsid w:val="001631C7"/>
    <w:rsid w:val="00163D1E"/>
    <w:rsid w:val="001642F2"/>
    <w:rsid w:val="0016452C"/>
    <w:rsid w:val="00164833"/>
    <w:rsid w:val="001649DA"/>
    <w:rsid w:val="00164B33"/>
    <w:rsid w:val="00165655"/>
    <w:rsid w:val="001657F6"/>
    <w:rsid w:val="00166F53"/>
    <w:rsid w:val="0016740E"/>
    <w:rsid w:val="00167696"/>
    <w:rsid w:val="00167C78"/>
    <w:rsid w:val="00167C99"/>
    <w:rsid w:val="00167E0D"/>
    <w:rsid w:val="0017010B"/>
    <w:rsid w:val="001712D1"/>
    <w:rsid w:val="00171306"/>
    <w:rsid w:val="0017153F"/>
    <w:rsid w:val="0017171F"/>
    <w:rsid w:val="00172C5A"/>
    <w:rsid w:val="00173CA5"/>
    <w:rsid w:val="00173F1D"/>
    <w:rsid w:val="001747B0"/>
    <w:rsid w:val="00175C07"/>
    <w:rsid w:val="00176435"/>
    <w:rsid w:val="00176730"/>
    <w:rsid w:val="001804C1"/>
    <w:rsid w:val="0018077D"/>
    <w:rsid w:val="00181196"/>
    <w:rsid w:val="00181427"/>
    <w:rsid w:val="00181B56"/>
    <w:rsid w:val="00181D7F"/>
    <w:rsid w:val="001821EE"/>
    <w:rsid w:val="00182BB1"/>
    <w:rsid w:val="001834DF"/>
    <w:rsid w:val="00183AD4"/>
    <w:rsid w:val="00185F68"/>
    <w:rsid w:val="00186804"/>
    <w:rsid w:val="001873F6"/>
    <w:rsid w:val="00187BAC"/>
    <w:rsid w:val="001901E9"/>
    <w:rsid w:val="00191DC0"/>
    <w:rsid w:val="00191EAD"/>
    <w:rsid w:val="001920CC"/>
    <w:rsid w:val="0019274B"/>
    <w:rsid w:val="0019471B"/>
    <w:rsid w:val="0019486B"/>
    <w:rsid w:val="00194DAB"/>
    <w:rsid w:val="00195216"/>
    <w:rsid w:val="00195EE3"/>
    <w:rsid w:val="0019642D"/>
    <w:rsid w:val="00196FA1"/>
    <w:rsid w:val="0019785F"/>
    <w:rsid w:val="001A05BB"/>
    <w:rsid w:val="001A0E68"/>
    <w:rsid w:val="001A0F5C"/>
    <w:rsid w:val="001A1363"/>
    <w:rsid w:val="001A1668"/>
    <w:rsid w:val="001A233D"/>
    <w:rsid w:val="001A234F"/>
    <w:rsid w:val="001A2497"/>
    <w:rsid w:val="001A2700"/>
    <w:rsid w:val="001A2E02"/>
    <w:rsid w:val="001A3205"/>
    <w:rsid w:val="001A3DB3"/>
    <w:rsid w:val="001A42E9"/>
    <w:rsid w:val="001A447E"/>
    <w:rsid w:val="001A473D"/>
    <w:rsid w:val="001A47DD"/>
    <w:rsid w:val="001A47FE"/>
    <w:rsid w:val="001A5970"/>
    <w:rsid w:val="001A6491"/>
    <w:rsid w:val="001A64F1"/>
    <w:rsid w:val="001A6A55"/>
    <w:rsid w:val="001A6DC1"/>
    <w:rsid w:val="001A714B"/>
    <w:rsid w:val="001A7591"/>
    <w:rsid w:val="001A7BCE"/>
    <w:rsid w:val="001B0783"/>
    <w:rsid w:val="001B0879"/>
    <w:rsid w:val="001B0D43"/>
    <w:rsid w:val="001B16E3"/>
    <w:rsid w:val="001B188F"/>
    <w:rsid w:val="001B1C8F"/>
    <w:rsid w:val="001B216F"/>
    <w:rsid w:val="001B2374"/>
    <w:rsid w:val="001B2B31"/>
    <w:rsid w:val="001B3933"/>
    <w:rsid w:val="001B3C12"/>
    <w:rsid w:val="001B437E"/>
    <w:rsid w:val="001B4839"/>
    <w:rsid w:val="001B57C2"/>
    <w:rsid w:val="001B702E"/>
    <w:rsid w:val="001B76ED"/>
    <w:rsid w:val="001B76EF"/>
    <w:rsid w:val="001B7886"/>
    <w:rsid w:val="001B7F2A"/>
    <w:rsid w:val="001C013C"/>
    <w:rsid w:val="001C02EE"/>
    <w:rsid w:val="001C0697"/>
    <w:rsid w:val="001C1B16"/>
    <w:rsid w:val="001C1E11"/>
    <w:rsid w:val="001C271A"/>
    <w:rsid w:val="001C2CA5"/>
    <w:rsid w:val="001C3BDE"/>
    <w:rsid w:val="001C41BD"/>
    <w:rsid w:val="001C464F"/>
    <w:rsid w:val="001C49EA"/>
    <w:rsid w:val="001C5250"/>
    <w:rsid w:val="001C6959"/>
    <w:rsid w:val="001C7347"/>
    <w:rsid w:val="001C7787"/>
    <w:rsid w:val="001D169C"/>
    <w:rsid w:val="001D19C0"/>
    <w:rsid w:val="001D2153"/>
    <w:rsid w:val="001D290E"/>
    <w:rsid w:val="001D2925"/>
    <w:rsid w:val="001D2C2F"/>
    <w:rsid w:val="001D2EC6"/>
    <w:rsid w:val="001D320E"/>
    <w:rsid w:val="001D43F5"/>
    <w:rsid w:val="001D4420"/>
    <w:rsid w:val="001D47FA"/>
    <w:rsid w:val="001D51FA"/>
    <w:rsid w:val="001D5424"/>
    <w:rsid w:val="001D5936"/>
    <w:rsid w:val="001D66F6"/>
    <w:rsid w:val="001D679D"/>
    <w:rsid w:val="001D6A4F"/>
    <w:rsid w:val="001D732A"/>
    <w:rsid w:val="001D736C"/>
    <w:rsid w:val="001D7A39"/>
    <w:rsid w:val="001E117E"/>
    <w:rsid w:val="001E15BE"/>
    <w:rsid w:val="001E165C"/>
    <w:rsid w:val="001E16D1"/>
    <w:rsid w:val="001E2968"/>
    <w:rsid w:val="001E2B34"/>
    <w:rsid w:val="001E3565"/>
    <w:rsid w:val="001E3B84"/>
    <w:rsid w:val="001E3FE0"/>
    <w:rsid w:val="001E45A3"/>
    <w:rsid w:val="001E5067"/>
    <w:rsid w:val="001E5A50"/>
    <w:rsid w:val="001E5D07"/>
    <w:rsid w:val="001E5D6E"/>
    <w:rsid w:val="001E69C2"/>
    <w:rsid w:val="001E7BC1"/>
    <w:rsid w:val="001F0791"/>
    <w:rsid w:val="001F0967"/>
    <w:rsid w:val="001F0DAC"/>
    <w:rsid w:val="001F12BB"/>
    <w:rsid w:val="001F181F"/>
    <w:rsid w:val="001F18B0"/>
    <w:rsid w:val="001F25B9"/>
    <w:rsid w:val="001F2FE2"/>
    <w:rsid w:val="001F353D"/>
    <w:rsid w:val="001F3D73"/>
    <w:rsid w:val="001F4276"/>
    <w:rsid w:val="001F43F8"/>
    <w:rsid w:val="001F48C7"/>
    <w:rsid w:val="001F4A85"/>
    <w:rsid w:val="001F505A"/>
    <w:rsid w:val="001F52A2"/>
    <w:rsid w:val="001F53C3"/>
    <w:rsid w:val="001F59A7"/>
    <w:rsid w:val="001F6B2F"/>
    <w:rsid w:val="001F7A17"/>
    <w:rsid w:val="001F7B81"/>
    <w:rsid w:val="001F7D3E"/>
    <w:rsid w:val="00200315"/>
    <w:rsid w:val="00200813"/>
    <w:rsid w:val="0020094A"/>
    <w:rsid w:val="00200B1F"/>
    <w:rsid w:val="00200E1A"/>
    <w:rsid w:val="00201305"/>
    <w:rsid w:val="0020198D"/>
    <w:rsid w:val="00201F55"/>
    <w:rsid w:val="002021F3"/>
    <w:rsid w:val="0020266B"/>
    <w:rsid w:val="00202EB1"/>
    <w:rsid w:val="002037F9"/>
    <w:rsid w:val="002038AB"/>
    <w:rsid w:val="00204151"/>
    <w:rsid w:val="00204D86"/>
    <w:rsid w:val="00204E4D"/>
    <w:rsid w:val="0020630A"/>
    <w:rsid w:val="0020688F"/>
    <w:rsid w:val="0020720A"/>
    <w:rsid w:val="00207BE3"/>
    <w:rsid w:val="00207D49"/>
    <w:rsid w:val="00207EBA"/>
    <w:rsid w:val="0021020D"/>
    <w:rsid w:val="00210977"/>
    <w:rsid w:val="002116C1"/>
    <w:rsid w:val="002125E8"/>
    <w:rsid w:val="002127DA"/>
    <w:rsid w:val="00212DF5"/>
    <w:rsid w:val="00213115"/>
    <w:rsid w:val="0021330C"/>
    <w:rsid w:val="002137E7"/>
    <w:rsid w:val="0021385F"/>
    <w:rsid w:val="00214272"/>
    <w:rsid w:val="002148B6"/>
    <w:rsid w:val="00215AC5"/>
    <w:rsid w:val="00215B0E"/>
    <w:rsid w:val="00215C1A"/>
    <w:rsid w:val="00215FFF"/>
    <w:rsid w:val="002161AD"/>
    <w:rsid w:val="00216790"/>
    <w:rsid w:val="00216877"/>
    <w:rsid w:val="00216DD3"/>
    <w:rsid w:val="00216E29"/>
    <w:rsid w:val="00216E2A"/>
    <w:rsid w:val="00217D73"/>
    <w:rsid w:val="002200E1"/>
    <w:rsid w:val="00223107"/>
    <w:rsid w:val="00223693"/>
    <w:rsid w:val="00223BF0"/>
    <w:rsid w:val="00225C98"/>
    <w:rsid w:val="00225CD1"/>
    <w:rsid w:val="00226101"/>
    <w:rsid w:val="00226986"/>
    <w:rsid w:val="00226E2E"/>
    <w:rsid w:val="002270F0"/>
    <w:rsid w:val="00227B1A"/>
    <w:rsid w:val="00227C0B"/>
    <w:rsid w:val="00227C76"/>
    <w:rsid w:val="00230FAD"/>
    <w:rsid w:val="00231A59"/>
    <w:rsid w:val="00231A7B"/>
    <w:rsid w:val="00231D04"/>
    <w:rsid w:val="00231F09"/>
    <w:rsid w:val="00233483"/>
    <w:rsid w:val="00234102"/>
    <w:rsid w:val="00234459"/>
    <w:rsid w:val="00234544"/>
    <w:rsid w:val="002351BA"/>
    <w:rsid w:val="002368C2"/>
    <w:rsid w:val="00236EA1"/>
    <w:rsid w:val="00237985"/>
    <w:rsid w:val="00240312"/>
    <w:rsid w:val="002406CA"/>
    <w:rsid w:val="0024194F"/>
    <w:rsid w:val="00242631"/>
    <w:rsid w:val="00242C9C"/>
    <w:rsid w:val="00242EE9"/>
    <w:rsid w:val="002435ED"/>
    <w:rsid w:val="00243A86"/>
    <w:rsid w:val="002442C3"/>
    <w:rsid w:val="00244A25"/>
    <w:rsid w:val="002458C2"/>
    <w:rsid w:val="00246E12"/>
    <w:rsid w:val="00247D42"/>
    <w:rsid w:val="002504AE"/>
    <w:rsid w:val="0025180D"/>
    <w:rsid w:val="00251D50"/>
    <w:rsid w:val="00251FA2"/>
    <w:rsid w:val="00252ED8"/>
    <w:rsid w:val="002536DC"/>
    <w:rsid w:val="0025387F"/>
    <w:rsid w:val="00253A95"/>
    <w:rsid w:val="00253B09"/>
    <w:rsid w:val="00253C37"/>
    <w:rsid w:val="00253FEA"/>
    <w:rsid w:val="00254D38"/>
    <w:rsid w:val="00254FF5"/>
    <w:rsid w:val="002563A1"/>
    <w:rsid w:val="002563E7"/>
    <w:rsid w:val="00256CED"/>
    <w:rsid w:val="0025756E"/>
    <w:rsid w:val="002576FB"/>
    <w:rsid w:val="002577E2"/>
    <w:rsid w:val="00257EB7"/>
    <w:rsid w:val="00260601"/>
    <w:rsid w:val="00260E34"/>
    <w:rsid w:val="002610F2"/>
    <w:rsid w:val="002615B7"/>
    <w:rsid w:val="00261831"/>
    <w:rsid w:val="00261F75"/>
    <w:rsid w:val="00261FC3"/>
    <w:rsid w:val="0026261B"/>
    <w:rsid w:val="00262859"/>
    <w:rsid w:val="00262928"/>
    <w:rsid w:val="0026415B"/>
    <w:rsid w:val="002642AB"/>
    <w:rsid w:val="0026450D"/>
    <w:rsid w:val="002651A8"/>
    <w:rsid w:val="00265B3F"/>
    <w:rsid w:val="00265F82"/>
    <w:rsid w:val="00267DB0"/>
    <w:rsid w:val="00267F16"/>
    <w:rsid w:val="00270305"/>
    <w:rsid w:val="0027086D"/>
    <w:rsid w:val="00270E4A"/>
    <w:rsid w:val="0027271B"/>
    <w:rsid w:val="00272794"/>
    <w:rsid w:val="00272ADB"/>
    <w:rsid w:val="00273FCD"/>
    <w:rsid w:val="00274128"/>
    <w:rsid w:val="002745D2"/>
    <w:rsid w:val="002746EC"/>
    <w:rsid w:val="0027483E"/>
    <w:rsid w:val="002753AA"/>
    <w:rsid w:val="00276046"/>
    <w:rsid w:val="00276879"/>
    <w:rsid w:val="00277808"/>
    <w:rsid w:val="00277ABB"/>
    <w:rsid w:val="002807A4"/>
    <w:rsid w:val="0028082D"/>
    <w:rsid w:val="0028086E"/>
    <w:rsid w:val="00281315"/>
    <w:rsid w:val="002824F4"/>
    <w:rsid w:val="0028250B"/>
    <w:rsid w:val="00282B99"/>
    <w:rsid w:val="00282FC4"/>
    <w:rsid w:val="00284AA7"/>
    <w:rsid w:val="00284C83"/>
    <w:rsid w:val="00284D3D"/>
    <w:rsid w:val="002850F8"/>
    <w:rsid w:val="00285212"/>
    <w:rsid w:val="00285218"/>
    <w:rsid w:val="002852CE"/>
    <w:rsid w:val="00286426"/>
    <w:rsid w:val="00287812"/>
    <w:rsid w:val="00287F42"/>
    <w:rsid w:val="002906A4"/>
    <w:rsid w:val="002908E4"/>
    <w:rsid w:val="00290AFB"/>
    <w:rsid w:val="00290D0F"/>
    <w:rsid w:val="0029112D"/>
    <w:rsid w:val="0029120A"/>
    <w:rsid w:val="00292855"/>
    <w:rsid w:val="00292979"/>
    <w:rsid w:val="00292A0E"/>
    <w:rsid w:val="00292EDB"/>
    <w:rsid w:val="002930F8"/>
    <w:rsid w:val="002933E0"/>
    <w:rsid w:val="00293436"/>
    <w:rsid w:val="002937A0"/>
    <w:rsid w:val="002940F0"/>
    <w:rsid w:val="002942B6"/>
    <w:rsid w:val="00294ADF"/>
    <w:rsid w:val="00294AED"/>
    <w:rsid w:val="00294B00"/>
    <w:rsid w:val="00295034"/>
    <w:rsid w:val="002957C4"/>
    <w:rsid w:val="00295F40"/>
    <w:rsid w:val="00295FF6"/>
    <w:rsid w:val="002963AB"/>
    <w:rsid w:val="0029694D"/>
    <w:rsid w:val="00296B28"/>
    <w:rsid w:val="00297463"/>
    <w:rsid w:val="00297B23"/>
    <w:rsid w:val="002A04B7"/>
    <w:rsid w:val="002A072D"/>
    <w:rsid w:val="002A0CE8"/>
    <w:rsid w:val="002A0F2B"/>
    <w:rsid w:val="002A107D"/>
    <w:rsid w:val="002A1874"/>
    <w:rsid w:val="002A1C13"/>
    <w:rsid w:val="002A1CF7"/>
    <w:rsid w:val="002A2167"/>
    <w:rsid w:val="002A2748"/>
    <w:rsid w:val="002A2AC8"/>
    <w:rsid w:val="002A3860"/>
    <w:rsid w:val="002A4D77"/>
    <w:rsid w:val="002A5826"/>
    <w:rsid w:val="002A5CB7"/>
    <w:rsid w:val="002A5F5F"/>
    <w:rsid w:val="002A6592"/>
    <w:rsid w:val="002A65C5"/>
    <w:rsid w:val="002A6CB5"/>
    <w:rsid w:val="002A7FF4"/>
    <w:rsid w:val="002B07B6"/>
    <w:rsid w:val="002B175C"/>
    <w:rsid w:val="002B1F39"/>
    <w:rsid w:val="002B256A"/>
    <w:rsid w:val="002B284D"/>
    <w:rsid w:val="002B32DC"/>
    <w:rsid w:val="002B3397"/>
    <w:rsid w:val="002B3422"/>
    <w:rsid w:val="002B48B2"/>
    <w:rsid w:val="002B4F4F"/>
    <w:rsid w:val="002B5807"/>
    <w:rsid w:val="002B5862"/>
    <w:rsid w:val="002B5C2F"/>
    <w:rsid w:val="002B68B1"/>
    <w:rsid w:val="002B714B"/>
    <w:rsid w:val="002B798A"/>
    <w:rsid w:val="002C0117"/>
    <w:rsid w:val="002C08E2"/>
    <w:rsid w:val="002C0A92"/>
    <w:rsid w:val="002C1065"/>
    <w:rsid w:val="002C25A5"/>
    <w:rsid w:val="002C2F65"/>
    <w:rsid w:val="002C31C1"/>
    <w:rsid w:val="002C3548"/>
    <w:rsid w:val="002C4AC9"/>
    <w:rsid w:val="002C6D94"/>
    <w:rsid w:val="002C728F"/>
    <w:rsid w:val="002C7750"/>
    <w:rsid w:val="002C7BCC"/>
    <w:rsid w:val="002C7CBA"/>
    <w:rsid w:val="002C7F85"/>
    <w:rsid w:val="002C7FEE"/>
    <w:rsid w:val="002D3948"/>
    <w:rsid w:val="002D5AD0"/>
    <w:rsid w:val="002D5B46"/>
    <w:rsid w:val="002D5FCD"/>
    <w:rsid w:val="002D6273"/>
    <w:rsid w:val="002D6982"/>
    <w:rsid w:val="002D7D27"/>
    <w:rsid w:val="002E0536"/>
    <w:rsid w:val="002E0DA8"/>
    <w:rsid w:val="002E0F12"/>
    <w:rsid w:val="002E11CB"/>
    <w:rsid w:val="002E12C1"/>
    <w:rsid w:val="002E1EEA"/>
    <w:rsid w:val="002E26E8"/>
    <w:rsid w:val="002E377D"/>
    <w:rsid w:val="002E3A11"/>
    <w:rsid w:val="002E3E28"/>
    <w:rsid w:val="002E4109"/>
    <w:rsid w:val="002E590C"/>
    <w:rsid w:val="002E64FE"/>
    <w:rsid w:val="002E6E9E"/>
    <w:rsid w:val="002E71C6"/>
    <w:rsid w:val="002E7D8D"/>
    <w:rsid w:val="002F0854"/>
    <w:rsid w:val="002F0EC6"/>
    <w:rsid w:val="002F1CF1"/>
    <w:rsid w:val="002F2444"/>
    <w:rsid w:val="002F2A9B"/>
    <w:rsid w:val="002F2DF7"/>
    <w:rsid w:val="002F3E9D"/>
    <w:rsid w:val="002F4107"/>
    <w:rsid w:val="002F4CF6"/>
    <w:rsid w:val="002F4EC8"/>
    <w:rsid w:val="002F5298"/>
    <w:rsid w:val="002F5EF6"/>
    <w:rsid w:val="002F6185"/>
    <w:rsid w:val="002F7625"/>
    <w:rsid w:val="002F7C31"/>
    <w:rsid w:val="002F7E96"/>
    <w:rsid w:val="00300C8F"/>
    <w:rsid w:val="00301868"/>
    <w:rsid w:val="00303235"/>
    <w:rsid w:val="0030379D"/>
    <w:rsid w:val="0030380D"/>
    <w:rsid w:val="00303828"/>
    <w:rsid w:val="00303CC9"/>
    <w:rsid w:val="003042C2"/>
    <w:rsid w:val="0030561D"/>
    <w:rsid w:val="003071E3"/>
    <w:rsid w:val="00307AF1"/>
    <w:rsid w:val="00307F07"/>
    <w:rsid w:val="00310BAF"/>
    <w:rsid w:val="00311189"/>
    <w:rsid w:val="0031169A"/>
    <w:rsid w:val="0031181A"/>
    <w:rsid w:val="00313BDB"/>
    <w:rsid w:val="00313DBD"/>
    <w:rsid w:val="00315094"/>
    <w:rsid w:val="003155C3"/>
    <w:rsid w:val="00315DB5"/>
    <w:rsid w:val="0031773C"/>
    <w:rsid w:val="00317A05"/>
    <w:rsid w:val="00317B75"/>
    <w:rsid w:val="00320444"/>
    <w:rsid w:val="00320AAF"/>
    <w:rsid w:val="00321965"/>
    <w:rsid w:val="00321F81"/>
    <w:rsid w:val="00322159"/>
    <w:rsid w:val="0032252D"/>
    <w:rsid w:val="003228FF"/>
    <w:rsid w:val="00323137"/>
    <w:rsid w:val="003239E9"/>
    <w:rsid w:val="0032432A"/>
    <w:rsid w:val="00324C43"/>
    <w:rsid w:val="00325A1C"/>
    <w:rsid w:val="00325AE7"/>
    <w:rsid w:val="00325FBE"/>
    <w:rsid w:val="00326408"/>
    <w:rsid w:val="00327B7E"/>
    <w:rsid w:val="00330239"/>
    <w:rsid w:val="00330B2B"/>
    <w:rsid w:val="00331385"/>
    <w:rsid w:val="00332A4F"/>
    <w:rsid w:val="00332DAC"/>
    <w:rsid w:val="0033308B"/>
    <w:rsid w:val="0033406C"/>
    <w:rsid w:val="003346B6"/>
    <w:rsid w:val="00334FB2"/>
    <w:rsid w:val="003353FC"/>
    <w:rsid w:val="00336A17"/>
    <w:rsid w:val="00336AA9"/>
    <w:rsid w:val="00336C2B"/>
    <w:rsid w:val="00340274"/>
    <w:rsid w:val="00340D71"/>
    <w:rsid w:val="00340F84"/>
    <w:rsid w:val="0034108D"/>
    <w:rsid w:val="003414FE"/>
    <w:rsid w:val="003418B5"/>
    <w:rsid w:val="00341A37"/>
    <w:rsid w:val="00342341"/>
    <w:rsid w:val="00342BA7"/>
    <w:rsid w:val="0034381F"/>
    <w:rsid w:val="00343AEE"/>
    <w:rsid w:val="00343CF1"/>
    <w:rsid w:val="0034633C"/>
    <w:rsid w:val="003468E5"/>
    <w:rsid w:val="00346D12"/>
    <w:rsid w:val="00347886"/>
    <w:rsid w:val="003479C9"/>
    <w:rsid w:val="00350AFA"/>
    <w:rsid w:val="00350DEF"/>
    <w:rsid w:val="00351165"/>
    <w:rsid w:val="00351236"/>
    <w:rsid w:val="00351A93"/>
    <w:rsid w:val="0035206A"/>
    <w:rsid w:val="00352523"/>
    <w:rsid w:val="003527BF"/>
    <w:rsid w:val="00352AFC"/>
    <w:rsid w:val="00352E11"/>
    <w:rsid w:val="003534D6"/>
    <w:rsid w:val="00353578"/>
    <w:rsid w:val="00353BAD"/>
    <w:rsid w:val="00354132"/>
    <w:rsid w:val="00354398"/>
    <w:rsid w:val="00354CA4"/>
    <w:rsid w:val="003556EB"/>
    <w:rsid w:val="0035600F"/>
    <w:rsid w:val="00356550"/>
    <w:rsid w:val="003572C3"/>
    <w:rsid w:val="003573B6"/>
    <w:rsid w:val="003601DD"/>
    <w:rsid w:val="00360C93"/>
    <w:rsid w:val="003610DD"/>
    <w:rsid w:val="00361D50"/>
    <w:rsid w:val="00362287"/>
    <w:rsid w:val="0036303A"/>
    <w:rsid w:val="00363581"/>
    <w:rsid w:val="003638FC"/>
    <w:rsid w:val="00363B4F"/>
    <w:rsid w:val="00363D25"/>
    <w:rsid w:val="00364425"/>
    <w:rsid w:val="00364A3E"/>
    <w:rsid w:val="0036556D"/>
    <w:rsid w:val="00365750"/>
    <w:rsid w:val="003659DF"/>
    <w:rsid w:val="003665B3"/>
    <w:rsid w:val="00370548"/>
    <w:rsid w:val="00370BB8"/>
    <w:rsid w:val="00371684"/>
    <w:rsid w:val="00371E23"/>
    <w:rsid w:val="00371F84"/>
    <w:rsid w:val="00373989"/>
    <w:rsid w:val="00374218"/>
    <w:rsid w:val="00374A80"/>
    <w:rsid w:val="00374C2E"/>
    <w:rsid w:val="00375B80"/>
    <w:rsid w:val="00375BA0"/>
    <w:rsid w:val="00376977"/>
    <w:rsid w:val="00377645"/>
    <w:rsid w:val="0038028B"/>
    <w:rsid w:val="00380EF6"/>
    <w:rsid w:val="003817B4"/>
    <w:rsid w:val="003818D9"/>
    <w:rsid w:val="00381F58"/>
    <w:rsid w:val="003830F5"/>
    <w:rsid w:val="00383C4A"/>
    <w:rsid w:val="003840AC"/>
    <w:rsid w:val="00384A03"/>
    <w:rsid w:val="00384E68"/>
    <w:rsid w:val="00385523"/>
    <w:rsid w:val="00385551"/>
    <w:rsid w:val="0038649B"/>
    <w:rsid w:val="00386920"/>
    <w:rsid w:val="00390607"/>
    <w:rsid w:val="0039180B"/>
    <w:rsid w:val="003919CF"/>
    <w:rsid w:val="00391AF7"/>
    <w:rsid w:val="00392366"/>
    <w:rsid w:val="003926A2"/>
    <w:rsid w:val="00393368"/>
    <w:rsid w:val="00393AD9"/>
    <w:rsid w:val="003948C3"/>
    <w:rsid w:val="00394D85"/>
    <w:rsid w:val="003956EC"/>
    <w:rsid w:val="00396A01"/>
    <w:rsid w:val="00397113"/>
    <w:rsid w:val="003977E4"/>
    <w:rsid w:val="00397B32"/>
    <w:rsid w:val="00397E3D"/>
    <w:rsid w:val="003A09FE"/>
    <w:rsid w:val="003A1555"/>
    <w:rsid w:val="003A158E"/>
    <w:rsid w:val="003A1F69"/>
    <w:rsid w:val="003A25CE"/>
    <w:rsid w:val="003A2FAB"/>
    <w:rsid w:val="003A3984"/>
    <w:rsid w:val="003A462D"/>
    <w:rsid w:val="003A595C"/>
    <w:rsid w:val="003A5BFB"/>
    <w:rsid w:val="003A6250"/>
    <w:rsid w:val="003A6FDB"/>
    <w:rsid w:val="003A71D2"/>
    <w:rsid w:val="003A7942"/>
    <w:rsid w:val="003A7BD2"/>
    <w:rsid w:val="003A7E9A"/>
    <w:rsid w:val="003B047F"/>
    <w:rsid w:val="003B0A91"/>
    <w:rsid w:val="003B1027"/>
    <w:rsid w:val="003B1469"/>
    <w:rsid w:val="003B1DBA"/>
    <w:rsid w:val="003B1E3D"/>
    <w:rsid w:val="003B26E4"/>
    <w:rsid w:val="003B273D"/>
    <w:rsid w:val="003B2D00"/>
    <w:rsid w:val="003B2D15"/>
    <w:rsid w:val="003B3881"/>
    <w:rsid w:val="003B5585"/>
    <w:rsid w:val="003B63C6"/>
    <w:rsid w:val="003B6951"/>
    <w:rsid w:val="003B6C1C"/>
    <w:rsid w:val="003B7895"/>
    <w:rsid w:val="003B7CDB"/>
    <w:rsid w:val="003C05FD"/>
    <w:rsid w:val="003C0D22"/>
    <w:rsid w:val="003C25EE"/>
    <w:rsid w:val="003C2776"/>
    <w:rsid w:val="003C2BA4"/>
    <w:rsid w:val="003C2BF4"/>
    <w:rsid w:val="003C2CAA"/>
    <w:rsid w:val="003C31A4"/>
    <w:rsid w:val="003C3CF5"/>
    <w:rsid w:val="003C3D77"/>
    <w:rsid w:val="003C4E13"/>
    <w:rsid w:val="003C57DA"/>
    <w:rsid w:val="003C593E"/>
    <w:rsid w:val="003C62B7"/>
    <w:rsid w:val="003C7033"/>
    <w:rsid w:val="003D3368"/>
    <w:rsid w:val="003D43F2"/>
    <w:rsid w:val="003D474E"/>
    <w:rsid w:val="003D47DF"/>
    <w:rsid w:val="003D48D1"/>
    <w:rsid w:val="003D4BC5"/>
    <w:rsid w:val="003D4D6B"/>
    <w:rsid w:val="003D5AF0"/>
    <w:rsid w:val="003D5C87"/>
    <w:rsid w:val="003D60D7"/>
    <w:rsid w:val="003D68E7"/>
    <w:rsid w:val="003D6CD5"/>
    <w:rsid w:val="003D6D6D"/>
    <w:rsid w:val="003D7869"/>
    <w:rsid w:val="003E00A1"/>
    <w:rsid w:val="003E00B6"/>
    <w:rsid w:val="003E13CE"/>
    <w:rsid w:val="003E15E4"/>
    <w:rsid w:val="003E1F8F"/>
    <w:rsid w:val="003E26A0"/>
    <w:rsid w:val="003E2D25"/>
    <w:rsid w:val="003E2E3F"/>
    <w:rsid w:val="003E3688"/>
    <w:rsid w:val="003E403C"/>
    <w:rsid w:val="003E4413"/>
    <w:rsid w:val="003E4415"/>
    <w:rsid w:val="003E543F"/>
    <w:rsid w:val="003E5B04"/>
    <w:rsid w:val="003E5C63"/>
    <w:rsid w:val="003E6493"/>
    <w:rsid w:val="003E64D0"/>
    <w:rsid w:val="003E6C35"/>
    <w:rsid w:val="003E75C5"/>
    <w:rsid w:val="003F069F"/>
    <w:rsid w:val="003F13BF"/>
    <w:rsid w:val="003F13CA"/>
    <w:rsid w:val="003F175D"/>
    <w:rsid w:val="003F23CD"/>
    <w:rsid w:val="003F309E"/>
    <w:rsid w:val="003F319A"/>
    <w:rsid w:val="003F3275"/>
    <w:rsid w:val="003F3313"/>
    <w:rsid w:val="003F3A4B"/>
    <w:rsid w:val="003F3A52"/>
    <w:rsid w:val="003F3E86"/>
    <w:rsid w:val="003F47D9"/>
    <w:rsid w:val="003F4946"/>
    <w:rsid w:val="003F497C"/>
    <w:rsid w:val="003F4A54"/>
    <w:rsid w:val="003F4DC0"/>
    <w:rsid w:val="003F544B"/>
    <w:rsid w:val="003F5E10"/>
    <w:rsid w:val="003F6646"/>
    <w:rsid w:val="003F665A"/>
    <w:rsid w:val="003F6D7B"/>
    <w:rsid w:val="003F6F8E"/>
    <w:rsid w:val="003F720B"/>
    <w:rsid w:val="003F7657"/>
    <w:rsid w:val="00400689"/>
    <w:rsid w:val="0040095B"/>
    <w:rsid w:val="00400B4E"/>
    <w:rsid w:val="00401378"/>
    <w:rsid w:val="0040205F"/>
    <w:rsid w:val="00402876"/>
    <w:rsid w:val="00402E77"/>
    <w:rsid w:val="00403894"/>
    <w:rsid w:val="00403E9E"/>
    <w:rsid w:val="00403EA7"/>
    <w:rsid w:val="004043AC"/>
    <w:rsid w:val="004043D7"/>
    <w:rsid w:val="004045DB"/>
    <w:rsid w:val="00404815"/>
    <w:rsid w:val="0040491C"/>
    <w:rsid w:val="004049DE"/>
    <w:rsid w:val="00404AE6"/>
    <w:rsid w:val="0040578E"/>
    <w:rsid w:val="0040600A"/>
    <w:rsid w:val="004067B6"/>
    <w:rsid w:val="00406E04"/>
    <w:rsid w:val="00407083"/>
    <w:rsid w:val="0040773F"/>
    <w:rsid w:val="00411421"/>
    <w:rsid w:val="0041157A"/>
    <w:rsid w:val="00412080"/>
    <w:rsid w:val="0041222D"/>
    <w:rsid w:val="0041292A"/>
    <w:rsid w:val="00412966"/>
    <w:rsid w:val="00412DB3"/>
    <w:rsid w:val="004133CB"/>
    <w:rsid w:val="0041367E"/>
    <w:rsid w:val="00413B10"/>
    <w:rsid w:val="00413F21"/>
    <w:rsid w:val="004144EA"/>
    <w:rsid w:val="0041520B"/>
    <w:rsid w:val="004158AA"/>
    <w:rsid w:val="004169C3"/>
    <w:rsid w:val="00416A30"/>
    <w:rsid w:val="0041799D"/>
    <w:rsid w:val="004179D1"/>
    <w:rsid w:val="00417BC7"/>
    <w:rsid w:val="00417D1A"/>
    <w:rsid w:val="004204FB"/>
    <w:rsid w:val="00420A55"/>
    <w:rsid w:val="00420D5A"/>
    <w:rsid w:val="00420F65"/>
    <w:rsid w:val="00421247"/>
    <w:rsid w:val="00421B63"/>
    <w:rsid w:val="004222A9"/>
    <w:rsid w:val="004229FF"/>
    <w:rsid w:val="00422B9E"/>
    <w:rsid w:val="004231F7"/>
    <w:rsid w:val="00423369"/>
    <w:rsid w:val="004237C6"/>
    <w:rsid w:val="004239C4"/>
    <w:rsid w:val="00424E7B"/>
    <w:rsid w:val="004252AB"/>
    <w:rsid w:val="00425652"/>
    <w:rsid w:val="00425932"/>
    <w:rsid w:val="00425A02"/>
    <w:rsid w:val="00425DCD"/>
    <w:rsid w:val="00426839"/>
    <w:rsid w:val="00427A14"/>
    <w:rsid w:val="00427DFB"/>
    <w:rsid w:val="004315D8"/>
    <w:rsid w:val="00431FFC"/>
    <w:rsid w:val="00432C4A"/>
    <w:rsid w:val="00433312"/>
    <w:rsid w:val="0043411C"/>
    <w:rsid w:val="00435C2A"/>
    <w:rsid w:val="00435FF9"/>
    <w:rsid w:val="00436873"/>
    <w:rsid w:val="00437303"/>
    <w:rsid w:val="0043754E"/>
    <w:rsid w:val="004404BD"/>
    <w:rsid w:val="00440935"/>
    <w:rsid w:val="00440F2C"/>
    <w:rsid w:val="00441377"/>
    <w:rsid w:val="00441BA9"/>
    <w:rsid w:val="004422FD"/>
    <w:rsid w:val="004430EE"/>
    <w:rsid w:val="00443259"/>
    <w:rsid w:val="00443A70"/>
    <w:rsid w:val="004442A5"/>
    <w:rsid w:val="00444B1C"/>
    <w:rsid w:val="00444EA3"/>
    <w:rsid w:val="00445319"/>
    <w:rsid w:val="00445655"/>
    <w:rsid w:val="004469CE"/>
    <w:rsid w:val="004476C1"/>
    <w:rsid w:val="00450672"/>
    <w:rsid w:val="00450D28"/>
    <w:rsid w:val="00451BAD"/>
    <w:rsid w:val="00452212"/>
    <w:rsid w:val="00452500"/>
    <w:rsid w:val="00452E08"/>
    <w:rsid w:val="0045536E"/>
    <w:rsid w:val="00455535"/>
    <w:rsid w:val="00456C6B"/>
    <w:rsid w:val="0045730D"/>
    <w:rsid w:val="00457E52"/>
    <w:rsid w:val="004608A4"/>
    <w:rsid w:val="00460B42"/>
    <w:rsid w:val="0046196A"/>
    <w:rsid w:val="00461A53"/>
    <w:rsid w:val="00461C5B"/>
    <w:rsid w:val="00462D38"/>
    <w:rsid w:val="004637FA"/>
    <w:rsid w:val="00463A00"/>
    <w:rsid w:val="004648D6"/>
    <w:rsid w:val="00464972"/>
    <w:rsid w:val="00465C43"/>
    <w:rsid w:val="004668DC"/>
    <w:rsid w:val="00466F6F"/>
    <w:rsid w:val="004676B2"/>
    <w:rsid w:val="00467A75"/>
    <w:rsid w:val="00470DE4"/>
    <w:rsid w:val="004711DD"/>
    <w:rsid w:val="00471400"/>
    <w:rsid w:val="004716B3"/>
    <w:rsid w:val="00471B13"/>
    <w:rsid w:val="004726D5"/>
    <w:rsid w:val="004733D3"/>
    <w:rsid w:val="00473900"/>
    <w:rsid w:val="00473952"/>
    <w:rsid w:val="004739C1"/>
    <w:rsid w:val="004742BA"/>
    <w:rsid w:val="00475FDD"/>
    <w:rsid w:val="00476003"/>
    <w:rsid w:val="00476D57"/>
    <w:rsid w:val="004775CA"/>
    <w:rsid w:val="0048026D"/>
    <w:rsid w:val="004828E6"/>
    <w:rsid w:val="00482C50"/>
    <w:rsid w:val="00482F2C"/>
    <w:rsid w:val="004836EF"/>
    <w:rsid w:val="00483922"/>
    <w:rsid w:val="00483EF7"/>
    <w:rsid w:val="00483FCB"/>
    <w:rsid w:val="00484977"/>
    <w:rsid w:val="0048539A"/>
    <w:rsid w:val="0048665C"/>
    <w:rsid w:val="004866DF"/>
    <w:rsid w:val="00486B5C"/>
    <w:rsid w:val="00486D5E"/>
    <w:rsid w:val="00491601"/>
    <w:rsid w:val="00491C5F"/>
    <w:rsid w:val="00492083"/>
    <w:rsid w:val="004922EE"/>
    <w:rsid w:val="0049287B"/>
    <w:rsid w:val="00493671"/>
    <w:rsid w:val="00493BAB"/>
    <w:rsid w:val="00494D20"/>
    <w:rsid w:val="00495100"/>
    <w:rsid w:val="004954B6"/>
    <w:rsid w:val="00496505"/>
    <w:rsid w:val="0049661D"/>
    <w:rsid w:val="004971E4"/>
    <w:rsid w:val="004976F9"/>
    <w:rsid w:val="00497F85"/>
    <w:rsid w:val="004A03BB"/>
    <w:rsid w:val="004A0811"/>
    <w:rsid w:val="004A12F2"/>
    <w:rsid w:val="004A15CD"/>
    <w:rsid w:val="004A245E"/>
    <w:rsid w:val="004A2DA1"/>
    <w:rsid w:val="004A2F4E"/>
    <w:rsid w:val="004A2FDC"/>
    <w:rsid w:val="004A30CC"/>
    <w:rsid w:val="004A3DC5"/>
    <w:rsid w:val="004A44B0"/>
    <w:rsid w:val="004A5C24"/>
    <w:rsid w:val="004A706F"/>
    <w:rsid w:val="004A74B7"/>
    <w:rsid w:val="004A7514"/>
    <w:rsid w:val="004A778B"/>
    <w:rsid w:val="004A77E0"/>
    <w:rsid w:val="004B0046"/>
    <w:rsid w:val="004B0062"/>
    <w:rsid w:val="004B0CD9"/>
    <w:rsid w:val="004B14FB"/>
    <w:rsid w:val="004B3C41"/>
    <w:rsid w:val="004B402D"/>
    <w:rsid w:val="004B518E"/>
    <w:rsid w:val="004B5FEB"/>
    <w:rsid w:val="004B65BF"/>
    <w:rsid w:val="004B7239"/>
    <w:rsid w:val="004B7886"/>
    <w:rsid w:val="004B79AD"/>
    <w:rsid w:val="004C11D6"/>
    <w:rsid w:val="004C171E"/>
    <w:rsid w:val="004C1B23"/>
    <w:rsid w:val="004C302D"/>
    <w:rsid w:val="004C3394"/>
    <w:rsid w:val="004C3978"/>
    <w:rsid w:val="004C3D8E"/>
    <w:rsid w:val="004C465E"/>
    <w:rsid w:val="004C4742"/>
    <w:rsid w:val="004C5116"/>
    <w:rsid w:val="004C5D4E"/>
    <w:rsid w:val="004C63FE"/>
    <w:rsid w:val="004C74F1"/>
    <w:rsid w:val="004C7911"/>
    <w:rsid w:val="004D0165"/>
    <w:rsid w:val="004D0BE8"/>
    <w:rsid w:val="004D10C0"/>
    <w:rsid w:val="004D1104"/>
    <w:rsid w:val="004D131C"/>
    <w:rsid w:val="004D29BB"/>
    <w:rsid w:val="004D3BDF"/>
    <w:rsid w:val="004D3F44"/>
    <w:rsid w:val="004D4FA7"/>
    <w:rsid w:val="004D5121"/>
    <w:rsid w:val="004D5A28"/>
    <w:rsid w:val="004D607F"/>
    <w:rsid w:val="004D60F3"/>
    <w:rsid w:val="004D638A"/>
    <w:rsid w:val="004D6727"/>
    <w:rsid w:val="004D67C2"/>
    <w:rsid w:val="004D75F8"/>
    <w:rsid w:val="004E0BB7"/>
    <w:rsid w:val="004E0CC4"/>
    <w:rsid w:val="004E108A"/>
    <w:rsid w:val="004E170E"/>
    <w:rsid w:val="004E24C9"/>
    <w:rsid w:val="004E25C3"/>
    <w:rsid w:val="004E26FC"/>
    <w:rsid w:val="004E2A6A"/>
    <w:rsid w:val="004E2C0B"/>
    <w:rsid w:val="004E3510"/>
    <w:rsid w:val="004E376C"/>
    <w:rsid w:val="004E3A44"/>
    <w:rsid w:val="004E4D7E"/>
    <w:rsid w:val="004E4FD4"/>
    <w:rsid w:val="004E5360"/>
    <w:rsid w:val="004E5E6B"/>
    <w:rsid w:val="004E5FDE"/>
    <w:rsid w:val="004E66F0"/>
    <w:rsid w:val="004E7240"/>
    <w:rsid w:val="004E7A8F"/>
    <w:rsid w:val="004E7DFE"/>
    <w:rsid w:val="004F0312"/>
    <w:rsid w:val="004F0DA9"/>
    <w:rsid w:val="004F149C"/>
    <w:rsid w:val="004F1FAF"/>
    <w:rsid w:val="004F2BCE"/>
    <w:rsid w:val="004F40B6"/>
    <w:rsid w:val="004F410C"/>
    <w:rsid w:val="004F59B0"/>
    <w:rsid w:val="004F6D3E"/>
    <w:rsid w:val="004F6F90"/>
    <w:rsid w:val="004F738A"/>
    <w:rsid w:val="00500846"/>
    <w:rsid w:val="0050164F"/>
    <w:rsid w:val="00501D13"/>
    <w:rsid w:val="00502102"/>
    <w:rsid w:val="00502324"/>
    <w:rsid w:val="005023AE"/>
    <w:rsid w:val="00502499"/>
    <w:rsid w:val="00502E9C"/>
    <w:rsid w:val="00502EB4"/>
    <w:rsid w:val="00503667"/>
    <w:rsid w:val="00505565"/>
    <w:rsid w:val="005061AB"/>
    <w:rsid w:val="00506C3E"/>
    <w:rsid w:val="00507DDB"/>
    <w:rsid w:val="00510387"/>
    <w:rsid w:val="005106FD"/>
    <w:rsid w:val="00510755"/>
    <w:rsid w:val="005109F7"/>
    <w:rsid w:val="00510E2A"/>
    <w:rsid w:val="0051196E"/>
    <w:rsid w:val="00511DE0"/>
    <w:rsid w:val="00512103"/>
    <w:rsid w:val="005127E9"/>
    <w:rsid w:val="00512BCE"/>
    <w:rsid w:val="00512CCA"/>
    <w:rsid w:val="005143DA"/>
    <w:rsid w:val="00514489"/>
    <w:rsid w:val="00514832"/>
    <w:rsid w:val="00514B8D"/>
    <w:rsid w:val="0051566A"/>
    <w:rsid w:val="0051567A"/>
    <w:rsid w:val="00515871"/>
    <w:rsid w:val="00515960"/>
    <w:rsid w:val="005161D7"/>
    <w:rsid w:val="00516584"/>
    <w:rsid w:val="00516807"/>
    <w:rsid w:val="005173CC"/>
    <w:rsid w:val="00517D8F"/>
    <w:rsid w:val="00520B3B"/>
    <w:rsid w:val="00521176"/>
    <w:rsid w:val="005216ED"/>
    <w:rsid w:val="005218B1"/>
    <w:rsid w:val="00521F16"/>
    <w:rsid w:val="0052218F"/>
    <w:rsid w:val="005223B2"/>
    <w:rsid w:val="00522B0C"/>
    <w:rsid w:val="00522CB9"/>
    <w:rsid w:val="00522CE7"/>
    <w:rsid w:val="00523A33"/>
    <w:rsid w:val="00523AB8"/>
    <w:rsid w:val="005243DB"/>
    <w:rsid w:val="0052471B"/>
    <w:rsid w:val="00524995"/>
    <w:rsid w:val="00524C78"/>
    <w:rsid w:val="00526B38"/>
    <w:rsid w:val="00526F00"/>
    <w:rsid w:val="00527475"/>
    <w:rsid w:val="005300D2"/>
    <w:rsid w:val="005306F2"/>
    <w:rsid w:val="00530808"/>
    <w:rsid w:val="00531173"/>
    <w:rsid w:val="005312A1"/>
    <w:rsid w:val="0053151F"/>
    <w:rsid w:val="005318C3"/>
    <w:rsid w:val="00532009"/>
    <w:rsid w:val="00533177"/>
    <w:rsid w:val="005339AC"/>
    <w:rsid w:val="00534F65"/>
    <w:rsid w:val="005356C9"/>
    <w:rsid w:val="00536326"/>
    <w:rsid w:val="005374A1"/>
    <w:rsid w:val="0054008C"/>
    <w:rsid w:val="00540279"/>
    <w:rsid w:val="0054120A"/>
    <w:rsid w:val="005417D6"/>
    <w:rsid w:val="00541ADC"/>
    <w:rsid w:val="00542B07"/>
    <w:rsid w:val="00542CCB"/>
    <w:rsid w:val="00542E41"/>
    <w:rsid w:val="00542FAC"/>
    <w:rsid w:val="00543222"/>
    <w:rsid w:val="005439DE"/>
    <w:rsid w:val="00543E86"/>
    <w:rsid w:val="005444C9"/>
    <w:rsid w:val="005445BE"/>
    <w:rsid w:val="00544AB5"/>
    <w:rsid w:val="005452AC"/>
    <w:rsid w:val="00545D81"/>
    <w:rsid w:val="00546C80"/>
    <w:rsid w:val="00547CFA"/>
    <w:rsid w:val="005501DE"/>
    <w:rsid w:val="00550617"/>
    <w:rsid w:val="00550EEF"/>
    <w:rsid w:val="00551B36"/>
    <w:rsid w:val="00551E43"/>
    <w:rsid w:val="00551E80"/>
    <w:rsid w:val="00552FFB"/>
    <w:rsid w:val="00553521"/>
    <w:rsid w:val="0055372B"/>
    <w:rsid w:val="00555357"/>
    <w:rsid w:val="00555E1E"/>
    <w:rsid w:val="00556108"/>
    <w:rsid w:val="005600A5"/>
    <w:rsid w:val="0056014F"/>
    <w:rsid w:val="00560DF4"/>
    <w:rsid w:val="0056142C"/>
    <w:rsid w:val="005614F4"/>
    <w:rsid w:val="005621D9"/>
    <w:rsid w:val="005635CF"/>
    <w:rsid w:val="00564DF4"/>
    <w:rsid w:val="00565F56"/>
    <w:rsid w:val="005663AB"/>
    <w:rsid w:val="0056648F"/>
    <w:rsid w:val="005665A8"/>
    <w:rsid w:val="00567043"/>
    <w:rsid w:val="005679A1"/>
    <w:rsid w:val="00567E14"/>
    <w:rsid w:val="00567FA1"/>
    <w:rsid w:val="005703D2"/>
    <w:rsid w:val="00570538"/>
    <w:rsid w:val="00570D84"/>
    <w:rsid w:val="005715D0"/>
    <w:rsid w:val="00571FB7"/>
    <w:rsid w:val="00571FD0"/>
    <w:rsid w:val="00572705"/>
    <w:rsid w:val="005734FC"/>
    <w:rsid w:val="0057386F"/>
    <w:rsid w:val="0057548B"/>
    <w:rsid w:val="00575C2D"/>
    <w:rsid w:val="00576726"/>
    <w:rsid w:val="00580961"/>
    <w:rsid w:val="00580ED3"/>
    <w:rsid w:val="00580F6A"/>
    <w:rsid w:val="00580FE7"/>
    <w:rsid w:val="005810B9"/>
    <w:rsid w:val="00581C0A"/>
    <w:rsid w:val="00582E0E"/>
    <w:rsid w:val="00582E99"/>
    <w:rsid w:val="0058430B"/>
    <w:rsid w:val="005844F7"/>
    <w:rsid w:val="00584A37"/>
    <w:rsid w:val="005850AB"/>
    <w:rsid w:val="005852AF"/>
    <w:rsid w:val="00586319"/>
    <w:rsid w:val="00586A98"/>
    <w:rsid w:val="00586B87"/>
    <w:rsid w:val="005874AA"/>
    <w:rsid w:val="005878F9"/>
    <w:rsid w:val="00587FD7"/>
    <w:rsid w:val="005907C9"/>
    <w:rsid w:val="005909EA"/>
    <w:rsid w:val="00590F59"/>
    <w:rsid w:val="00591A39"/>
    <w:rsid w:val="005923C4"/>
    <w:rsid w:val="005937DB"/>
    <w:rsid w:val="00593B67"/>
    <w:rsid w:val="00593C96"/>
    <w:rsid w:val="00593EC5"/>
    <w:rsid w:val="005941A8"/>
    <w:rsid w:val="00594A3E"/>
    <w:rsid w:val="00595204"/>
    <w:rsid w:val="00595377"/>
    <w:rsid w:val="00595533"/>
    <w:rsid w:val="0059553D"/>
    <w:rsid w:val="00595B6A"/>
    <w:rsid w:val="0059602E"/>
    <w:rsid w:val="00596046"/>
    <w:rsid w:val="005970B2"/>
    <w:rsid w:val="00597A38"/>
    <w:rsid w:val="00597A6D"/>
    <w:rsid w:val="00597DD9"/>
    <w:rsid w:val="005A019A"/>
    <w:rsid w:val="005A01D1"/>
    <w:rsid w:val="005A27AC"/>
    <w:rsid w:val="005A2BCA"/>
    <w:rsid w:val="005A3223"/>
    <w:rsid w:val="005A3F86"/>
    <w:rsid w:val="005A4041"/>
    <w:rsid w:val="005A415A"/>
    <w:rsid w:val="005A456C"/>
    <w:rsid w:val="005A4930"/>
    <w:rsid w:val="005A4977"/>
    <w:rsid w:val="005A54E9"/>
    <w:rsid w:val="005A60DA"/>
    <w:rsid w:val="005A65E2"/>
    <w:rsid w:val="005A7C3D"/>
    <w:rsid w:val="005B08B2"/>
    <w:rsid w:val="005B13BE"/>
    <w:rsid w:val="005B19FC"/>
    <w:rsid w:val="005B1C14"/>
    <w:rsid w:val="005B20FE"/>
    <w:rsid w:val="005B2447"/>
    <w:rsid w:val="005B3277"/>
    <w:rsid w:val="005B3AA3"/>
    <w:rsid w:val="005B44FF"/>
    <w:rsid w:val="005B46A3"/>
    <w:rsid w:val="005B4869"/>
    <w:rsid w:val="005B4D33"/>
    <w:rsid w:val="005B5297"/>
    <w:rsid w:val="005B571E"/>
    <w:rsid w:val="005B680D"/>
    <w:rsid w:val="005B7253"/>
    <w:rsid w:val="005B75A4"/>
    <w:rsid w:val="005B776F"/>
    <w:rsid w:val="005C10CC"/>
    <w:rsid w:val="005C19C9"/>
    <w:rsid w:val="005C2942"/>
    <w:rsid w:val="005C406F"/>
    <w:rsid w:val="005C4E2B"/>
    <w:rsid w:val="005C5E09"/>
    <w:rsid w:val="005C677B"/>
    <w:rsid w:val="005C67D2"/>
    <w:rsid w:val="005C68EA"/>
    <w:rsid w:val="005C69EF"/>
    <w:rsid w:val="005C6E76"/>
    <w:rsid w:val="005C6EB6"/>
    <w:rsid w:val="005C7660"/>
    <w:rsid w:val="005C78E8"/>
    <w:rsid w:val="005C797E"/>
    <w:rsid w:val="005C7BAC"/>
    <w:rsid w:val="005D024C"/>
    <w:rsid w:val="005D0BBA"/>
    <w:rsid w:val="005D0C93"/>
    <w:rsid w:val="005D0E34"/>
    <w:rsid w:val="005D16E8"/>
    <w:rsid w:val="005D397B"/>
    <w:rsid w:val="005D59C7"/>
    <w:rsid w:val="005D68A4"/>
    <w:rsid w:val="005D6DDE"/>
    <w:rsid w:val="005D6FD0"/>
    <w:rsid w:val="005D75DD"/>
    <w:rsid w:val="005E0524"/>
    <w:rsid w:val="005E0A7C"/>
    <w:rsid w:val="005E10F6"/>
    <w:rsid w:val="005E1221"/>
    <w:rsid w:val="005E1EBF"/>
    <w:rsid w:val="005E2089"/>
    <w:rsid w:val="005E2890"/>
    <w:rsid w:val="005E3138"/>
    <w:rsid w:val="005E3293"/>
    <w:rsid w:val="005E3621"/>
    <w:rsid w:val="005E4856"/>
    <w:rsid w:val="005E4AF3"/>
    <w:rsid w:val="005E53F4"/>
    <w:rsid w:val="005E6158"/>
    <w:rsid w:val="005E7355"/>
    <w:rsid w:val="005E76E8"/>
    <w:rsid w:val="005F0387"/>
    <w:rsid w:val="005F13EA"/>
    <w:rsid w:val="005F1527"/>
    <w:rsid w:val="005F1BAF"/>
    <w:rsid w:val="005F1E93"/>
    <w:rsid w:val="005F27B5"/>
    <w:rsid w:val="005F2AD5"/>
    <w:rsid w:val="005F3656"/>
    <w:rsid w:val="005F4511"/>
    <w:rsid w:val="005F53B0"/>
    <w:rsid w:val="005F5470"/>
    <w:rsid w:val="005F5908"/>
    <w:rsid w:val="005F6051"/>
    <w:rsid w:val="005F67B6"/>
    <w:rsid w:val="005F7434"/>
    <w:rsid w:val="005F74E7"/>
    <w:rsid w:val="006005D3"/>
    <w:rsid w:val="00601803"/>
    <w:rsid w:val="00601DD0"/>
    <w:rsid w:val="00603131"/>
    <w:rsid w:val="00603C42"/>
    <w:rsid w:val="00604CB4"/>
    <w:rsid w:val="006051DE"/>
    <w:rsid w:val="00605B8E"/>
    <w:rsid w:val="0060604D"/>
    <w:rsid w:val="006064C4"/>
    <w:rsid w:val="00606E0A"/>
    <w:rsid w:val="00606EF5"/>
    <w:rsid w:val="00607171"/>
    <w:rsid w:val="0060799D"/>
    <w:rsid w:val="00607EDE"/>
    <w:rsid w:val="00610779"/>
    <w:rsid w:val="00610935"/>
    <w:rsid w:val="00611647"/>
    <w:rsid w:val="006117BF"/>
    <w:rsid w:val="00612110"/>
    <w:rsid w:val="00612979"/>
    <w:rsid w:val="00612E47"/>
    <w:rsid w:val="00613659"/>
    <w:rsid w:val="00614335"/>
    <w:rsid w:val="006149FE"/>
    <w:rsid w:val="00616889"/>
    <w:rsid w:val="00617150"/>
    <w:rsid w:val="00617B5C"/>
    <w:rsid w:val="006200D7"/>
    <w:rsid w:val="00620730"/>
    <w:rsid w:val="00622408"/>
    <w:rsid w:val="0062246C"/>
    <w:rsid w:val="00622C3E"/>
    <w:rsid w:val="0062328B"/>
    <w:rsid w:val="00623880"/>
    <w:rsid w:val="00624914"/>
    <w:rsid w:val="00624B8F"/>
    <w:rsid w:val="00625025"/>
    <w:rsid w:val="0062502C"/>
    <w:rsid w:val="00626490"/>
    <w:rsid w:val="0062667C"/>
    <w:rsid w:val="0062668D"/>
    <w:rsid w:val="00630305"/>
    <w:rsid w:val="0063075E"/>
    <w:rsid w:val="00630AA7"/>
    <w:rsid w:val="00630C6E"/>
    <w:rsid w:val="00631BF7"/>
    <w:rsid w:val="0063380D"/>
    <w:rsid w:val="00633C92"/>
    <w:rsid w:val="00633F98"/>
    <w:rsid w:val="00634194"/>
    <w:rsid w:val="006366CC"/>
    <w:rsid w:val="00636CF7"/>
    <w:rsid w:val="006379AC"/>
    <w:rsid w:val="006400AA"/>
    <w:rsid w:val="00640D0F"/>
    <w:rsid w:val="0064165E"/>
    <w:rsid w:val="0064168D"/>
    <w:rsid w:val="00641952"/>
    <w:rsid w:val="00642243"/>
    <w:rsid w:val="00643683"/>
    <w:rsid w:val="0064379F"/>
    <w:rsid w:val="00643BD3"/>
    <w:rsid w:val="006442C0"/>
    <w:rsid w:val="0064450F"/>
    <w:rsid w:val="006445C2"/>
    <w:rsid w:val="00644821"/>
    <w:rsid w:val="00645157"/>
    <w:rsid w:val="00645159"/>
    <w:rsid w:val="006462F1"/>
    <w:rsid w:val="006465B2"/>
    <w:rsid w:val="00647BA6"/>
    <w:rsid w:val="00647F11"/>
    <w:rsid w:val="006500CB"/>
    <w:rsid w:val="00650380"/>
    <w:rsid w:val="0065074F"/>
    <w:rsid w:val="00651BC7"/>
    <w:rsid w:val="00651DC9"/>
    <w:rsid w:val="0065215E"/>
    <w:rsid w:val="006524A1"/>
    <w:rsid w:val="00652B91"/>
    <w:rsid w:val="006530C1"/>
    <w:rsid w:val="00653E1D"/>
    <w:rsid w:val="00654287"/>
    <w:rsid w:val="00654CF5"/>
    <w:rsid w:val="00655417"/>
    <w:rsid w:val="00655B83"/>
    <w:rsid w:val="00655D7B"/>
    <w:rsid w:val="00657CD2"/>
    <w:rsid w:val="00657E37"/>
    <w:rsid w:val="00660EA1"/>
    <w:rsid w:val="006614D8"/>
    <w:rsid w:val="00661A81"/>
    <w:rsid w:val="00661B6F"/>
    <w:rsid w:val="006621FE"/>
    <w:rsid w:val="0066279F"/>
    <w:rsid w:val="00662CC6"/>
    <w:rsid w:val="006639AB"/>
    <w:rsid w:val="006647B7"/>
    <w:rsid w:val="006649EF"/>
    <w:rsid w:val="00665560"/>
    <w:rsid w:val="006659B8"/>
    <w:rsid w:val="00665EAC"/>
    <w:rsid w:val="00665EAD"/>
    <w:rsid w:val="00666558"/>
    <w:rsid w:val="006668AD"/>
    <w:rsid w:val="006668D8"/>
    <w:rsid w:val="00667D39"/>
    <w:rsid w:val="00667DE6"/>
    <w:rsid w:val="00667F3A"/>
    <w:rsid w:val="0067060B"/>
    <w:rsid w:val="00670E2A"/>
    <w:rsid w:val="00671327"/>
    <w:rsid w:val="006744DA"/>
    <w:rsid w:val="00674718"/>
    <w:rsid w:val="006748C8"/>
    <w:rsid w:val="00674966"/>
    <w:rsid w:val="00675C06"/>
    <w:rsid w:val="006769AE"/>
    <w:rsid w:val="00677CAB"/>
    <w:rsid w:val="00677EFA"/>
    <w:rsid w:val="0068009D"/>
    <w:rsid w:val="00680D3A"/>
    <w:rsid w:val="00680FD3"/>
    <w:rsid w:val="006816C8"/>
    <w:rsid w:val="00681894"/>
    <w:rsid w:val="00681B6E"/>
    <w:rsid w:val="00682097"/>
    <w:rsid w:val="006826FA"/>
    <w:rsid w:val="00683648"/>
    <w:rsid w:val="006838C1"/>
    <w:rsid w:val="00683B1C"/>
    <w:rsid w:val="0068465B"/>
    <w:rsid w:val="00684B46"/>
    <w:rsid w:val="00684B59"/>
    <w:rsid w:val="00686B7A"/>
    <w:rsid w:val="00686FF2"/>
    <w:rsid w:val="006907AF"/>
    <w:rsid w:val="006920DA"/>
    <w:rsid w:val="0069258B"/>
    <w:rsid w:val="0069297F"/>
    <w:rsid w:val="00693547"/>
    <w:rsid w:val="00693AA3"/>
    <w:rsid w:val="006942EC"/>
    <w:rsid w:val="00694F47"/>
    <w:rsid w:val="0069537F"/>
    <w:rsid w:val="00695B68"/>
    <w:rsid w:val="0069792B"/>
    <w:rsid w:val="00697AF1"/>
    <w:rsid w:val="006A03F0"/>
    <w:rsid w:val="006A0578"/>
    <w:rsid w:val="006A0C70"/>
    <w:rsid w:val="006A0D33"/>
    <w:rsid w:val="006A20E7"/>
    <w:rsid w:val="006A256C"/>
    <w:rsid w:val="006A2DD9"/>
    <w:rsid w:val="006A3922"/>
    <w:rsid w:val="006A3AC0"/>
    <w:rsid w:val="006A5196"/>
    <w:rsid w:val="006A5771"/>
    <w:rsid w:val="006A5ED0"/>
    <w:rsid w:val="006A6946"/>
    <w:rsid w:val="006A6FC1"/>
    <w:rsid w:val="006A71B7"/>
    <w:rsid w:val="006A752D"/>
    <w:rsid w:val="006A77DA"/>
    <w:rsid w:val="006B14FF"/>
    <w:rsid w:val="006B1CEF"/>
    <w:rsid w:val="006B21FF"/>
    <w:rsid w:val="006B2B62"/>
    <w:rsid w:val="006B339E"/>
    <w:rsid w:val="006B347D"/>
    <w:rsid w:val="006B3688"/>
    <w:rsid w:val="006B3B3D"/>
    <w:rsid w:val="006B3E20"/>
    <w:rsid w:val="006B55F0"/>
    <w:rsid w:val="006B570B"/>
    <w:rsid w:val="006B6E2E"/>
    <w:rsid w:val="006B710A"/>
    <w:rsid w:val="006B78A0"/>
    <w:rsid w:val="006B7E5D"/>
    <w:rsid w:val="006C0620"/>
    <w:rsid w:val="006C0885"/>
    <w:rsid w:val="006C08DC"/>
    <w:rsid w:val="006C1EB5"/>
    <w:rsid w:val="006C29C5"/>
    <w:rsid w:val="006C2C15"/>
    <w:rsid w:val="006C371B"/>
    <w:rsid w:val="006C3AFE"/>
    <w:rsid w:val="006C4B15"/>
    <w:rsid w:val="006C4BC9"/>
    <w:rsid w:val="006C5565"/>
    <w:rsid w:val="006C5EEF"/>
    <w:rsid w:val="006C6F0B"/>
    <w:rsid w:val="006D036F"/>
    <w:rsid w:val="006D05B3"/>
    <w:rsid w:val="006D0DAA"/>
    <w:rsid w:val="006D14D5"/>
    <w:rsid w:val="006D1603"/>
    <w:rsid w:val="006D2E48"/>
    <w:rsid w:val="006D359F"/>
    <w:rsid w:val="006D3CE7"/>
    <w:rsid w:val="006D3F29"/>
    <w:rsid w:val="006D5BCA"/>
    <w:rsid w:val="006D6455"/>
    <w:rsid w:val="006D6B34"/>
    <w:rsid w:val="006D6EFA"/>
    <w:rsid w:val="006D74FF"/>
    <w:rsid w:val="006D78C0"/>
    <w:rsid w:val="006E0367"/>
    <w:rsid w:val="006E088B"/>
    <w:rsid w:val="006E0BD8"/>
    <w:rsid w:val="006E0EEB"/>
    <w:rsid w:val="006E17CE"/>
    <w:rsid w:val="006E19D0"/>
    <w:rsid w:val="006E2295"/>
    <w:rsid w:val="006E2538"/>
    <w:rsid w:val="006E2562"/>
    <w:rsid w:val="006E2E8B"/>
    <w:rsid w:val="006E3F46"/>
    <w:rsid w:val="006E40C3"/>
    <w:rsid w:val="006E599C"/>
    <w:rsid w:val="006E5CAD"/>
    <w:rsid w:val="006E6688"/>
    <w:rsid w:val="006E6992"/>
    <w:rsid w:val="006E6C1C"/>
    <w:rsid w:val="006E70A2"/>
    <w:rsid w:val="006E791F"/>
    <w:rsid w:val="006E7F36"/>
    <w:rsid w:val="006F0153"/>
    <w:rsid w:val="006F0451"/>
    <w:rsid w:val="006F0465"/>
    <w:rsid w:val="006F0C95"/>
    <w:rsid w:val="006F1314"/>
    <w:rsid w:val="006F1D53"/>
    <w:rsid w:val="006F2ED8"/>
    <w:rsid w:val="006F3767"/>
    <w:rsid w:val="006F4130"/>
    <w:rsid w:val="006F524F"/>
    <w:rsid w:val="006F53CA"/>
    <w:rsid w:val="006F6239"/>
    <w:rsid w:val="00700500"/>
    <w:rsid w:val="00700936"/>
    <w:rsid w:val="0070093E"/>
    <w:rsid w:val="00701ED6"/>
    <w:rsid w:val="00702172"/>
    <w:rsid w:val="007021AB"/>
    <w:rsid w:val="00702481"/>
    <w:rsid w:val="00703032"/>
    <w:rsid w:val="0070307D"/>
    <w:rsid w:val="00703894"/>
    <w:rsid w:val="007038D3"/>
    <w:rsid w:val="00703BCC"/>
    <w:rsid w:val="0070451D"/>
    <w:rsid w:val="0070508C"/>
    <w:rsid w:val="007055A9"/>
    <w:rsid w:val="007057DE"/>
    <w:rsid w:val="00706D4D"/>
    <w:rsid w:val="00706DF9"/>
    <w:rsid w:val="00706FA9"/>
    <w:rsid w:val="00710AA3"/>
    <w:rsid w:val="0071209A"/>
    <w:rsid w:val="00712722"/>
    <w:rsid w:val="00712D33"/>
    <w:rsid w:val="0071324A"/>
    <w:rsid w:val="007136D4"/>
    <w:rsid w:val="00714076"/>
    <w:rsid w:val="00714396"/>
    <w:rsid w:val="00714830"/>
    <w:rsid w:val="00714902"/>
    <w:rsid w:val="007151D7"/>
    <w:rsid w:val="00716B3A"/>
    <w:rsid w:val="00716E29"/>
    <w:rsid w:val="007173CB"/>
    <w:rsid w:val="00717C5D"/>
    <w:rsid w:val="007207EB"/>
    <w:rsid w:val="00720AE0"/>
    <w:rsid w:val="00720FE9"/>
    <w:rsid w:val="00721553"/>
    <w:rsid w:val="00722C61"/>
    <w:rsid w:val="007240D8"/>
    <w:rsid w:val="007246FB"/>
    <w:rsid w:val="00725122"/>
    <w:rsid w:val="00725219"/>
    <w:rsid w:val="007252B4"/>
    <w:rsid w:val="00725A4C"/>
    <w:rsid w:val="00726C6F"/>
    <w:rsid w:val="00727259"/>
    <w:rsid w:val="00727ACC"/>
    <w:rsid w:val="00727DE4"/>
    <w:rsid w:val="0073044B"/>
    <w:rsid w:val="00730DF3"/>
    <w:rsid w:val="007318C1"/>
    <w:rsid w:val="00731A9F"/>
    <w:rsid w:val="00731E95"/>
    <w:rsid w:val="0073273B"/>
    <w:rsid w:val="0073312A"/>
    <w:rsid w:val="007340ED"/>
    <w:rsid w:val="0073457E"/>
    <w:rsid w:val="00735084"/>
    <w:rsid w:val="007368FE"/>
    <w:rsid w:val="00736A29"/>
    <w:rsid w:val="00736BE5"/>
    <w:rsid w:val="00736E7C"/>
    <w:rsid w:val="00736F75"/>
    <w:rsid w:val="007374E7"/>
    <w:rsid w:val="00737C4D"/>
    <w:rsid w:val="00737D6B"/>
    <w:rsid w:val="007403BD"/>
    <w:rsid w:val="00740CD9"/>
    <w:rsid w:val="00740FB9"/>
    <w:rsid w:val="00741002"/>
    <w:rsid w:val="00741AA1"/>
    <w:rsid w:val="00741F99"/>
    <w:rsid w:val="00741FD9"/>
    <w:rsid w:val="00742157"/>
    <w:rsid w:val="0074281B"/>
    <w:rsid w:val="00742D26"/>
    <w:rsid w:val="00744232"/>
    <w:rsid w:val="00744AB5"/>
    <w:rsid w:val="00744D49"/>
    <w:rsid w:val="00744E98"/>
    <w:rsid w:val="0074540E"/>
    <w:rsid w:val="00746505"/>
    <w:rsid w:val="00746B44"/>
    <w:rsid w:val="00746E03"/>
    <w:rsid w:val="00746F67"/>
    <w:rsid w:val="00747177"/>
    <w:rsid w:val="00747526"/>
    <w:rsid w:val="00747708"/>
    <w:rsid w:val="007504EF"/>
    <w:rsid w:val="00750ACD"/>
    <w:rsid w:val="00750C3C"/>
    <w:rsid w:val="00750E20"/>
    <w:rsid w:val="00751D66"/>
    <w:rsid w:val="00752152"/>
    <w:rsid w:val="00752454"/>
    <w:rsid w:val="00752462"/>
    <w:rsid w:val="00752A5E"/>
    <w:rsid w:val="00752F23"/>
    <w:rsid w:val="00752FE1"/>
    <w:rsid w:val="00753560"/>
    <w:rsid w:val="007538BB"/>
    <w:rsid w:val="00753D34"/>
    <w:rsid w:val="00753F08"/>
    <w:rsid w:val="00754C45"/>
    <w:rsid w:val="007569E3"/>
    <w:rsid w:val="007571DC"/>
    <w:rsid w:val="00757349"/>
    <w:rsid w:val="00757997"/>
    <w:rsid w:val="00757BE8"/>
    <w:rsid w:val="00760089"/>
    <w:rsid w:val="00760D08"/>
    <w:rsid w:val="007612D5"/>
    <w:rsid w:val="00761B6C"/>
    <w:rsid w:val="00762554"/>
    <w:rsid w:val="00762788"/>
    <w:rsid w:val="00762D79"/>
    <w:rsid w:val="007631FC"/>
    <w:rsid w:val="00763CED"/>
    <w:rsid w:val="0076459B"/>
    <w:rsid w:val="007649AB"/>
    <w:rsid w:val="00764DFA"/>
    <w:rsid w:val="00765052"/>
    <w:rsid w:val="00765080"/>
    <w:rsid w:val="00765596"/>
    <w:rsid w:val="00765690"/>
    <w:rsid w:val="007700A4"/>
    <w:rsid w:val="00770866"/>
    <w:rsid w:val="007709A2"/>
    <w:rsid w:val="00770F77"/>
    <w:rsid w:val="00771052"/>
    <w:rsid w:val="007740E1"/>
    <w:rsid w:val="0077465D"/>
    <w:rsid w:val="00774674"/>
    <w:rsid w:val="00774987"/>
    <w:rsid w:val="00775605"/>
    <w:rsid w:val="0077594D"/>
    <w:rsid w:val="0077636F"/>
    <w:rsid w:val="00776B29"/>
    <w:rsid w:val="00780809"/>
    <w:rsid w:val="00780EE0"/>
    <w:rsid w:val="007811E7"/>
    <w:rsid w:val="00781AC4"/>
    <w:rsid w:val="007822EC"/>
    <w:rsid w:val="00782610"/>
    <w:rsid w:val="007827E5"/>
    <w:rsid w:val="00782BAA"/>
    <w:rsid w:val="007831D0"/>
    <w:rsid w:val="00783610"/>
    <w:rsid w:val="00783B8C"/>
    <w:rsid w:val="00783F14"/>
    <w:rsid w:val="00784C46"/>
    <w:rsid w:val="00786C15"/>
    <w:rsid w:val="00786DBC"/>
    <w:rsid w:val="007877E3"/>
    <w:rsid w:val="00787885"/>
    <w:rsid w:val="00787A80"/>
    <w:rsid w:val="00790169"/>
    <w:rsid w:val="007909E0"/>
    <w:rsid w:val="00790ADC"/>
    <w:rsid w:val="00791AE3"/>
    <w:rsid w:val="00792A66"/>
    <w:rsid w:val="00793D8F"/>
    <w:rsid w:val="0079457F"/>
    <w:rsid w:val="00795379"/>
    <w:rsid w:val="007958C8"/>
    <w:rsid w:val="00795ACE"/>
    <w:rsid w:val="00795C2D"/>
    <w:rsid w:val="00796F1C"/>
    <w:rsid w:val="007970A7"/>
    <w:rsid w:val="007A0BAF"/>
    <w:rsid w:val="007A0BF7"/>
    <w:rsid w:val="007A1612"/>
    <w:rsid w:val="007A19B5"/>
    <w:rsid w:val="007A2472"/>
    <w:rsid w:val="007A2F7C"/>
    <w:rsid w:val="007A526F"/>
    <w:rsid w:val="007A6E42"/>
    <w:rsid w:val="007A6E88"/>
    <w:rsid w:val="007A731A"/>
    <w:rsid w:val="007A7B99"/>
    <w:rsid w:val="007B0FFF"/>
    <w:rsid w:val="007B11FE"/>
    <w:rsid w:val="007B1212"/>
    <w:rsid w:val="007B1BC1"/>
    <w:rsid w:val="007B2379"/>
    <w:rsid w:val="007B2502"/>
    <w:rsid w:val="007B29BC"/>
    <w:rsid w:val="007B325C"/>
    <w:rsid w:val="007B4089"/>
    <w:rsid w:val="007B4DC0"/>
    <w:rsid w:val="007B5162"/>
    <w:rsid w:val="007B55FB"/>
    <w:rsid w:val="007B5B13"/>
    <w:rsid w:val="007B5C5B"/>
    <w:rsid w:val="007B5EE4"/>
    <w:rsid w:val="007B752F"/>
    <w:rsid w:val="007C0624"/>
    <w:rsid w:val="007C1152"/>
    <w:rsid w:val="007C1384"/>
    <w:rsid w:val="007C2864"/>
    <w:rsid w:val="007C2DC7"/>
    <w:rsid w:val="007C36D2"/>
    <w:rsid w:val="007C44F8"/>
    <w:rsid w:val="007C4C44"/>
    <w:rsid w:val="007C4D9F"/>
    <w:rsid w:val="007C5245"/>
    <w:rsid w:val="007C5991"/>
    <w:rsid w:val="007C70FD"/>
    <w:rsid w:val="007C73EB"/>
    <w:rsid w:val="007C76AD"/>
    <w:rsid w:val="007D03B4"/>
    <w:rsid w:val="007D0505"/>
    <w:rsid w:val="007D0D2C"/>
    <w:rsid w:val="007D0F92"/>
    <w:rsid w:val="007D2193"/>
    <w:rsid w:val="007D27DF"/>
    <w:rsid w:val="007D2BAC"/>
    <w:rsid w:val="007D49E4"/>
    <w:rsid w:val="007D5526"/>
    <w:rsid w:val="007D55F6"/>
    <w:rsid w:val="007D561E"/>
    <w:rsid w:val="007D6340"/>
    <w:rsid w:val="007D650A"/>
    <w:rsid w:val="007D6758"/>
    <w:rsid w:val="007D7C20"/>
    <w:rsid w:val="007E0837"/>
    <w:rsid w:val="007E11EF"/>
    <w:rsid w:val="007E163D"/>
    <w:rsid w:val="007E21E9"/>
    <w:rsid w:val="007E3482"/>
    <w:rsid w:val="007E42A1"/>
    <w:rsid w:val="007E49AA"/>
    <w:rsid w:val="007E5573"/>
    <w:rsid w:val="007E65E3"/>
    <w:rsid w:val="007E6F9E"/>
    <w:rsid w:val="007E777C"/>
    <w:rsid w:val="007F018B"/>
    <w:rsid w:val="007F1146"/>
    <w:rsid w:val="007F1168"/>
    <w:rsid w:val="007F234A"/>
    <w:rsid w:val="007F241C"/>
    <w:rsid w:val="007F2460"/>
    <w:rsid w:val="007F3655"/>
    <w:rsid w:val="007F3931"/>
    <w:rsid w:val="007F3A58"/>
    <w:rsid w:val="007F3EDB"/>
    <w:rsid w:val="007F48B5"/>
    <w:rsid w:val="007F4B19"/>
    <w:rsid w:val="007F5639"/>
    <w:rsid w:val="007F5829"/>
    <w:rsid w:val="007F58AB"/>
    <w:rsid w:val="007F59D1"/>
    <w:rsid w:val="007F5A12"/>
    <w:rsid w:val="007F6101"/>
    <w:rsid w:val="007F6349"/>
    <w:rsid w:val="007F6651"/>
    <w:rsid w:val="007F670C"/>
    <w:rsid w:val="007F6A4B"/>
    <w:rsid w:val="007F7292"/>
    <w:rsid w:val="007F7AD7"/>
    <w:rsid w:val="007F7BBF"/>
    <w:rsid w:val="00800D67"/>
    <w:rsid w:val="00800DAC"/>
    <w:rsid w:val="00800FCD"/>
    <w:rsid w:val="008011AE"/>
    <w:rsid w:val="008013E3"/>
    <w:rsid w:val="0080226C"/>
    <w:rsid w:val="00802BD9"/>
    <w:rsid w:val="008038DA"/>
    <w:rsid w:val="00803C1B"/>
    <w:rsid w:val="0080568D"/>
    <w:rsid w:val="00806390"/>
    <w:rsid w:val="00807BCF"/>
    <w:rsid w:val="00807D3C"/>
    <w:rsid w:val="00810A2B"/>
    <w:rsid w:val="00810EFD"/>
    <w:rsid w:val="00811141"/>
    <w:rsid w:val="00811308"/>
    <w:rsid w:val="008114CD"/>
    <w:rsid w:val="00811AE9"/>
    <w:rsid w:val="008122A4"/>
    <w:rsid w:val="008122B0"/>
    <w:rsid w:val="008127E7"/>
    <w:rsid w:val="00813AD2"/>
    <w:rsid w:val="00813B5E"/>
    <w:rsid w:val="00814109"/>
    <w:rsid w:val="00814135"/>
    <w:rsid w:val="0081473F"/>
    <w:rsid w:val="00814973"/>
    <w:rsid w:val="00814B11"/>
    <w:rsid w:val="008158C2"/>
    <w:rsid w:val="00815986"/>
    <w:rsid w:val="008163D8"/>
    <w:rsid w:val="00816788"/>
    <w:rsid w:val="0081691E"/>
    <w:rsid w:val="00816DD9"/>
    <w:rsid w:val="008171EF"/>
    <w:rsid w:val="008172D6"/>
    <w:rsid w:val="008176B1"/>
    <w:rsid w:val="00817C05"/>
    <w:rsid w:val="00820865"/>
    <w:rsid w:val="00820B51"/>
    <w:rsid w:val="00820FB8"/>
    <w:rsid w:val="00822155"/>
    <w:rsid w:val="008232DC"/>
    <w:rsid w:val="00824848"/>
    <w:rsid w:val="00824DED"/>
    <w:rsid w:val="0082513C"/>
    <w:rsid w:val="0082526D"/>
    <w:rsid w:val="008253ED"/>
    <w:rsid w:val="00825EAB"/>
    <w:rsid w:val="0082601B"/>
    <w:rsid w:val="00826048"/>
    <w:rsid w:val="00826235"/>
    <w:rsid w:val="0082689D"/>
    <w:rsid w:val="008270EC"/>
    <w:rsid w:val="008273D9"/>
    <w:rsid w:val="0082772A"/>
    <w:rsid w:val="00827A94"/>
    <w:rsid w:val="00830720"/>
    <w:rsid w:val="0083074E"/>
    <w:rsid w:val="00830AF4"/>
    <w:rsid w:val="00831F73"/>
    <w:rsid w:val="00831F9A"/>
    <w:rsid w:val="00832CB9"/>
    <w:rsid w:val="00832DBE"/>
    <w:rsid w:val="008337E6"/>
    <w:rsid w:val="0083389D"/>
    <w:rsid w:val="00833E0E"/>
    <w:rsid w:val="00834AFF"/>
    <w:rsid w:val="008364CE"/>
    <w:rsid w:val="008365AD"/>
    <w:rsid w:val="008367CB"/>
    <w:rsid w:val="00836AD4"/>
    <w:rsid w:val="00837335"/>
    <w:rsid w:val="00837451"/>
    <w:rsid w:val="00837812"/>
    <w:rsid w:val="00840DD4"/>
    <w:rsid w:val="00840DF4"/>
    <w:rsid w:val="0084161E"/>
    <w:rsid w:val="008428D6"/>
    <w:rsid w:val="008433DD"/>
    <w:rsid w:val="008434DD"/>
    <w:rsid w:val="00843716"/>
    <w:rsid w:val="0084470E"/>
    <w:rsid w:val="00844953"/>
    <w:rsid w:val="0084556B"/>
    <w:rsid w:val="00845E03"/>
    <w:rsid w:val="0084630F"/>
    <w:rsid w:val="00846848"/>
    <w:rsid w:val="00846B7D"/>
    <w:rsid w:val="00846C5B"/>
    <w:rsid w:val="00847223"/>
    <w:rsid w:val="00847D0E"/>
    <w:rsid w:val="008503F2"/>
    <w:rsid w:val="00850614"/>
    <w:rsid w:val="00850717"/>
    <w:rsid w:val="00850AC1"/>
    <w:rsid w:val="00850BF2"/>
    <w:rsid w:val="0085212D"/>
    <w:rsid w:val="00852762"/>
    <w:rsid w:val="00852B41"/>
    <w:rsid w:val="00852BE5"/>
    <w:rsid w:val="00853331"/>
    <w:rsid w:val="00853910"/>
    <w:rsid w:val="0085523D"/>
    <w:rsid w:val="00855682"/>
    <w:rsid w:val="0085585E"/>
    <w:rsid w:val="00855C21"/>
    <w:rsid w:val="00855E88"/>
    <w:rsid w:val="00856DC8"/>
    <w:rsid w:val="008577AD"/>
    <w:rsid w:val="00860059"/>
    <w:rsid w:val="00860954"/>
    <w:rsid w:val="00860F91"/>
    <w:rsid w:val="008615A5"/>
    <w:rsid w:val="0086192D"/>
    <w:rsid w:val="00861DA2"/>
    <w:rsid w:val="00862663"/>
    <w:rsid w:val="0086330F"/>
    <w:rsid w:val="008643BC"/>
    <w:rsid w:val="0086494D"/>
    <w:rsid w:val="00864A95"/>
    <w:rsid w:val="0086757E"/>
    <w:rsid w:val="00867667"/>
    <w:rsid w:val="008707A9"/>
    <w:rsid w:val="00870F41"/>
    <w:rsid w:val="008719C1"/>
    <w:rsid w:val="008724D6"/>
    <w:rsid w:val="00872B86"/>
    <w:rsid w:val="00873163"/>
    <w:rsid w:val="008731BA"/>
    <w:rsid w:val="008733A6"/>
    <w:rsid w:val="00873759"/>
    <w:rsid w:val="0087577C"/>
    <w:rsid w:val="00875AAE"/>
    <w:rsid w:val="00875BAB"/>
    <w:rsid w:val="008764E9"/>
    <w:rsid w:val="008766F7"/>
    <w:rsid w:val="008768F5"/>
    <w:rsid w:val="0087690A"/>
    <w:rsid w:val="00876C90"/>
    <w:rsid w:val="00877756"/>
    <w:rsid w:val="008819BF"/>
    <w:rsid w:val="00881CCD"/>
    <w:rsid w:val="00881DB9"/>
    <w:rsid w:val="008831FD"/>
    <w:rsid w:val="0088326B"/>
    <w:rsid w:val="008838D8"/>
    <w:rsid w:val="00883E0C"/>
    <w:rsid w:val="0088458D"/>
    <w:rsid w:val="00884A4E"/>
    <w:rsid w:val="00884DA1"/>
    <w:rsid w:val="00885417"/>
    <w:rsid w:val="00885A3B"/>
    <w:rsid w:val="0088641F"/>
    <w:rsid w:val="0088690E"/>
    <w:rsid w:val="00886D0E"/>
    <w:rsid w:val="008872F6"/>
    <w:rsid w:val="00887805"/>
    <w:rsid w:val="008906C7"/>
    <w:rsid w:val="00890BDD"/>
    <w:rsid w:val="00891349"/>
    <w:rsid w:val="0089180F"/>
    <w:rsid w:val="008922BF"/>
    <w:rsid w:val="00892302"/>
    <w:rsid w:val="00894A08"/>
    <w:rsid w:val="008951DC"/>
    <w:rsid w:val="00896584"/>
    <w:rsid w:val="00896680"/>
    <w:rsid w:val="00897632"/>
    <w:rsid w:val="00897A30"/>
    <w:rsid w:val="008A0C40"/>
    <w:rsid w:val="008A107A"/>
    <w:rsid w:val="008A2043"/>
    <w:rsid w:val="008A2E69"/>
    <w:rsid w:val="008A313E"/>
    <w:rsid w:val="008A5336"/>
    <w:rsid w:val="008A5EAA"/>
    <w:rsid w:val="008A5FAF"/>
    <w:rsid w:val="008A695B"/>
    <w:rsid w:val="008A6C75"/>
    <w:rsid w:val="008B008D"/>
    <w:rsid w:val="008B0B37"/>
    <w:rsid w:val="008B25CD"/>
    <w:rsid w:val="008B2FC2"/>
    <w:rsid w:val="008B366C"/>
    <w:rsid w:val="008B4159"/>
    <w:rsid w:val="008B42B7"/>
    <w:rsid w:val="008B507E"/>
    <w:rsid w:val="008B58B2"/>
    <w:rsid w:val="008B7752"/>
    <w:rsid w:val="008B7BDD"/>
    <w:rsid w:val="008C08CF"/>
    <w:rsid w:val="008C19CE"/>
    <w:rsid w:val="008C22BF"/>
    <w:rsid w:val="008C2510"/>
    <w:rsid w:val="008C27C3"/>
    <w:rsid w:val="008C2BC2"/>
    <w:rsid w:val="008C2CFB"/>
    <w:rsid w:val="008C32A9"/>
    <w:rsid w:val="008C37BA"/>
    <w:rsid w:val="008C391B"/>
    <w:rsid w:val="008C3EA1"/>
    <w:rsid w:val="008C3ECA"/>
    <w:rsid w:val="008C4308"/>
    <w:rsid w:val="008C4B28"/>
    <w:rsid w:val="008C4C0A"/>
    <w:rsid w:val="008C5341"/>
    <w:rsid w:val="008C554C"/>
    <w:rsid w:val="008C5CA9"/>
    <w:rsid w:val="008C66E8"/>
    <w:rsid w:val="008C6A33"/>
    <w:rsid w:val="008C6B21"/>
    <w:rsid w:val="008C7D73"/>
    <w:rsid w:val="008D13C3"/>
    <w:rsid w:val="008D1A99"/>
    <w:rsid w:val="008D22A5"/>
    <w:rsid w:val="008D22E1"/>
    <w:rsid w:val="008D231B"/>
    <w:rsid w:val="008D24D5"/>
    <w:rsid w:val="008D2663"/>
    <w:rsid w:val="008D2843"/>
    <w:rsid w:val="008D2A75"/>
    <w:rsid w:val="008D3971"/>
    <w:rsid w:val="008D3AB4"/>
    <w:rsid w:val="008D4433"/>
    <w:rsid w:val="008D46A0"/>
    <w:rsid w:val="008D4FDA"/>
    <w:rsid w:val="008D5DDA"/>
    <w:rsid w:val="008D6028"/>
    <w:rsid w:val="008D6973"/>
    <w:rsid w:val="008D709B"/>
    <w:rsid w:val="008D71F7"/>
    <w:rsid w:val="008D77ED"/>
    <w:rsid w:val="008D7964"/>
    <w:rsid w:val="008D7967"/>
    <w:rsid w:val="008E0DE9"/>
    <w:rsid w:val="008E1323"/>
    <w:rsid w:val="008E17CB"/>
    <w:rsid w:val="008E1F46"/>
    <w:rsid w:val="008E3687"/>
    <w:rsid w:val="008E41D2"/>
    <w:rsid w:val="008E42FB"/>
    <w:rsid w:val="008E448A"/>
    <w:rsid w:val="008E49C4"/>
    <w:rsid w:val="008E4DCE"/>
    <w:rsid w:val="008E51B9"/>
    <w:rsid w:val="008E529A"/>
    <w:rsid w:val="008E5BAF"/>
    <w:rsid w:val="008E651E"/>
    <w:rsid w:val="008E7363"/>
    <w:rsid w:val="008E7636"/>
    <w:rsid w:val="008F0CD3"/>
    <w:rsid w:val="008F14CF"/>
    <w:rsid w:val="008F1CEF"/>
    <w:rsid w:val="008F210A"/>
    <w:rsid w:val="008F2352"/>
    <w:rsid w:val="008F270F"/>
    <w:rsid w:val="008F3047"/>
    <w:rsid w:val="008F3248"/>
    <w:rsid w:val="008F3953"/>
    <w:rsid w:val="008F3D04"/>
    <w:rsid w:val="008F41E5"/>
    <w:rsid w:val="008F46DF"/>
    <w:rsid w:val="008F474C"/>
    <w:rsid w:val="008F4812"/>
    <w:rsid w:val="008F482F"/>
    <w:rsid w:val="008F483A"/>
    <w:rsid w:val="008F48F3"/>
    <w:rsid w:val="008F4E5B"/>
    <w:rsid w:val="008F4E63"/>
    <w:rsid w:val="008F519F"/>
    <w:rsid w:val="008F5948"/>
    <w:rsid w:val="008F5973"/>
    <w:rsid w:val="008F5B71"/>
    <w:rsid w:val="008F5DBF"/>
    <w:rsid w:val="008F5EE6"/>
    <w:rsid w:val="008F6372"/>
    <w:rsid w:val="008F798C"/>
    <w:rsid w:val="0090043E"/>
    <w:rsid w:val="00900B29"/>
    <w:rsid w:val="00900D50"/>
    <w:rsid w:val="0090141B"/>
    <w:rsid w:val="00903791"/>
    <w:rsid w:val="0090506D"/>
    <w:rsid w:val="009055E9"/>
    <w:rsid w:val="009056AD"/>
    <w:rsid w:val="00906115"/>
    <w:rsid w:val="009067A7"/>
    <w:rsid w:val="00906A7F"/>
    <w:rsid w:val="00907984"/>
    <w:rsid w:val="00907CA0"/>
    <w:rsid w:val="0091063E"/>
    <w:rsid w:val="009106B5"/>
    <w:rsid w:val="0091248C"/>
    <w:rsid w:val="00912540"/>
    <w:rsid w:val="00912B0E"/>
    <w:rsid w:val="00912CE3"/>
    <w:rsid w:val="00913A6F"/>
    <w:rsid w:val="00913FC8"/>
    <w:rsid w:val="00914F4F"/>
    <w:rsid w:val="0091500E"/>
    <w:rsid w:val="0091585E"/>
    <w:rsid w:val="0091594E"/>
    <w:rsid w:val="00915E91"/>
    <w:rsid w:val="00915F48"/>
    <w:rsid w:val="00916785"/>
    <w:rsid w:val="00916E9D"/>
    <w:rsid w:val="00920509"/>
    <w:rsid w:val="00920781"/>
    <w:rsid w:val="009210CF"/>
    <w:rsid w:val="00921402"/>
    <w:rsid w:val="0092375E"/>
    <w:rsid w:val="0092382E"/>
    <w:rsid w:val="00924291"/>
    <w:rsid w:val="00924358"/>
    <w:rsid w:val="009250E4"/>
    <w:rsid w:val="00925271"/>
    <w:rsid w:val="00926442"/>
    <w:rsid w:val="009273D4"/>
    <w:rsid w:val="0092758B"/>
    <w:rsid w:val="0092769B"/>
    <w:rsid w:val="00927F17"/>
    <w:rsid w:val="00930321"/>
    <w:rsid w:val="00930938"/>
    <w:rsid w:val="00930B74"/>
    <w:rsid w:val="00930D76"/>
    <w:rsid w:val="00931314"/>
    <w:rsid w:val="0093133B"/>
    <w:rsid w:val="009321CA"/>
    <w:rsid w:val="0093292B"/>
    <w:rsid w:val="0093312B"/>
    <w:rsid w:val="00933817"/>
    <w:rsid w:val="00933D2E"/>
    <w:rsid w:val="0093410F"/>
    <w:rsid w:val="0093424D"/>
    <w:rsid w:val="0093457A"/>
    <w:rsid w:val="009348C3"/>
    <w:rsid w:val="0093523C"/>
    <w:rsid w:val="009364F6"/>
    <w:rsid w:val="00936B06"/>
    <w:rsid w:val="00937BD2"/>
    <w:rsid w:val="00937E21"/>
    <w:rsid w:val="009407E3"/>
    <w:rsid w:val="009409BB"/>
    <w:rsid w:val="0094137D"/>
    <w:rsid w:val="009419E9"/>
    <w:rsid w:val="00943925"/>
    <w:rsid w:val="00943DD9"/>
    <w:rsid w:val="00944405"/>
    <w:rsid w:val="00945388"/>
    <w:rsid w:val="0094623A"/>
    <w:rsid w:val="00947409"/>
    <w:rsid w:val="00947EDB"/>
    <w:rsid w:val="00950F33"/>
    <w:rsid w:val="0095161A"/>
    <w:rsid w:val="009525F4"/>
    <w:rsid w:val="00952FB6"/>
    <w:rsid w:val="00953093"/>
    <w:rsid w:val="00953F0D"/>
    <w:rsid w:val="009543EA"/>
    <w:rsid w:val="00956F05"/>
    <w:rsid w:val="00957742"/>
    <w:rsid w:val="009578E9"/>
    <w:rsid w:val="00957FA9"/>
    <w:rsid w:val="0096082A"/>
    <w:rsid w:val="00961112"/>
    <w:rsid w:val="00961991"/>
    <w:rsid w:val="00962498"/>
    <w:rsid w:val="0096256C"/>
    <w:rsid w:val="00962B76"/>
    <w:rsid w:val="00963DF5"/>
    <w:rsid w:val="009641AD"/>
    <w:rsid w:val="00964548"/>
    <w:rsid w:val="00964AE2"/>
    <w:rsid w:val="00965F97"/>
    <w:rsid w:val="00965FAA"/>
    <w:rsid w:val="00967A5A"/>
    <w:rsid w:val="00971294"/>
    <w:rsid w:val="00971DE3"/>
    <w:rsid w:val="009722A2"/>
    <w:rsid w:val="00972991"/>
    <w:rsid w:val="00973D41"/>
    <w:rsid w:val="00974271"/>
    <w:rsid w:val="00974530"/>
    <w:rsid w:val="00974B4C"/>
    <w:rsid w:val="0097505F"/>
    <w:rsid w:val="00975117"/>
    <w:rsid w:val="00975772"/>
    <w:rsid w:val="00975D34"/>
    <w:rsid w:val="00976813"/>
    <w:rsid w:val="0097778F"/>
    <w:rsid w:val="00977DA9"/>
    <w:rsid w:val="00977F59"/>
    <w:rsid w:val="009802B5"/>
    <w:rsid w:val="009807AD"/>
    <w:rsid w:val="00981994"/>
    <w:rsid w:val="00981C83"/>
    <w:rsid w:val="00981F2D"/>
    <w:rsid w:val="009822C3"/>
    <w:rsid w:val="009822CC"/>
    <w:rsid w:val="00982402"/>
    <w:rsid w:val="00982934"/>
    <w:rsid w:val="009830E5"/>
    <w:rsid w:val="00983B68"/>
    <w:rsid w:val="00983F84"/>
    <w:rsid w:val="009840E2"/>
    <w:rsid w:val="009849E8"/>
    <w:rsid w:val="00984C2B"/>
    <w:rsid w:val="00984CF1"/>
    <w:rsid w:val="00984F13"/>
    <w:rsid w:val="00985421"/>
    <w:rsid w:val="009863EB"/>
    <w:rsid w:val="00986409"/>
    <w:rsid w:val="0098676C"/>
    <w:rsid w:val="00986CDE"/>
    <w:rsid w:val="00987229"/>
    <w:rsid w:val="0098736C"/>
    <w:rsid w:val="00987DE5"/>
    <w:rsid w:val="0099031D"/>
    <w:rsid w:val="00990592"/>
    <w:rsid w:val="009907BD"/>
    <w:rsid w:val="00991A55"/>
    <w:rsid w:val="00992085"/>
    <w:rsid w:val="0099268D"/>
    <w:rsid w:val="00992870"/>
    <w:rsid w:val="00992B1A"/>
    <w:rsid w:val="00992B1D"/>
    <w:rsid w:val="0099386C"/>
    <w:rsid w:val="00993BAB"/>
    <w:rsid w:val="0099430E"/>
    <w:rsid w:val="00994C35"/>
    <w:rsid w:val="00994FE8"/>
    <w:rsid w:val="009950B9"/>
    <w:rsid w:val="00995366"/>
    <w:rsid w:val="009955F5"/>
    <w:rsid w:val="00996034"/>
    <w:rsid w:val="00996079"/>
    <w:rsid w:val="00997111"/>
    <w:rsid w:val="009A0234"/>
    <w:rsid w:val="009A044F"/>
    <w:rsid w:val="009A078C"/>
    <w:rsid w:val="009A0B60"/>
    <w:rsid w:val="009A0B6D"/>
    <w:rsid w:val="009A0CE6"/>
    <w:rsid w:val="009A14C7"/>
    <w:rsid w:val="009A21CE"/>
    <w:rsid w:val="009A2441"/>
    <w:rsid w:val="009A278B"/>
    <w:rsid w:val="009A2CC5"/>
    <w:rsid w:val="009A4218"/>
    <w:rsid w:val="009A45AE"/>
    <w:rsid w:val="009A4E39"/>
    <w:rsid w:val="009A4F49"/>
    <w:rsid w:val="009A6928"/>
    <w:rsid w:val="009A6A07"/>
    <w:rsid w:val="009A7EFB"/>
    <w:rsid w:val="009B038F"/>
    <w:rsid w:val="009B0AF0"/>
    <w:rsid w:val="009B0FB7"/>
    <w:rsid w:val="009B1CF7"/>
    <w:rsid w:val="009B24E7"/>
    <w:rsid w:val="009B2B42"/>
    <w:rsid w:val="009B2E4D"/>
    <w:rsid w:val="009B3C73"/>
    <w:rsid w:val="009B422F"/>
    <w:rsid w:val="009B42ED"/>
    <w:rsid w:val="009B496D"/>
    <w:rsid w:val="009B530B"/>
    <w:rsid w:val="009B57E8"/>
    <w:rsid w:val="009B6507"/>
    <w:rsid w:val="009B702D"/>
    <w:rsid w:val="009B7AC8"/>
    <w:rsid w:val="009B7B43"/>
    <w:rsid w:val="009C016E"/>
    <w:rsid w:val="009C0B2E"/>
    <w:rsid w:val="009C37E1"/>
    <w:rsid w:val="009C408A"/>
    <w:rsid w:val="009C6166"/>
    <w:rsid w:val="009C6AF6"/>
    <w:rsid w:val="009C6FF0"/>
    <w:rsid w:val="009C764E"/>
    <w:rsid w:val="009C7A78"/>
    <w:rsid w:val="009C7E25"/>
    <w:rsid w:val="009D19A5"/>
    <w:rsid w:val="009D1B42"/>
    <w:rsid w:val="009D32FC"/>
    <w:rsid w:val="009D3578"/>
    <w:rsid w:val="009D40BC"/>
    <w:rsid w:val="009D41BB"/>
    <w:rsid w:val="009D43D7"/>
    <w:rsid w:val="009D4B99"/>
    <w:rsid w:val="009D5692"/>
    <w:rsid w:val="009D56DE"/>
    <w:rsid w:val="009D61B0"/>
    <w:rsid w:val="009D65CB"/>
    <w:rsid w:val="009D759B"/>
    <w:rsid w:val="009E0223"/>
    <w:rsid w:val="009E03F0"/>
    <w:rsid w:val="009E0765"/>
    <w:rsid w:val="009E0809"/>
    <w:rsid w:val="009E0868"/>
    <w:rsid w:val="009E1030"/>
    <w:rsid w:val="009E1714"/>
    <w:rsid w:val="009E288F"/>
    <w:rsid w:val="009E2891"/>
    <w:rsid w:val="009E2969"/>
    <w:rsid w:val="009E2A23"/>
    <w:rsid w:val="009E3576"/>
    <w:rsid w:val="009E3738"/>
    <w:rsid w:val="009E407A"/>
    <w:rsid w:val="009E40B5"/>
    <w:rsid w:val="009E4462"/>
    <w:rsid w:val="009E4774"/>
    <w:rsid w:val="009E479E"/>
    <w:rsid w:val="009E5537"/>
    <w:rsid w:val="009E5E68"/>
    <w:rsid w:val="009E5EF7"/>
    <w:rsid w:val="009E63B1"/>
    <w:rsid w:val="009E7DFE"/>
    <w:rsid w:val="009F03D4"/>
    <w:rsid w:val="009F0657"/>
    <w:rsid w:val="009F1281"/>
    <w:rsid w:val="009F17C6"/>
    <w:rsid w:val="009F1CEC"/>
    <w:rsid w:val="009F2998"/>
    <w:rsid w:val="009F3355"/>
    <w:rsid w:val="009F4076"/>
    <w:rsid w:val="009F4EE1"/>
    <w:rsid w:val="009F5154"/>
    <w:rsid w:val="009F5193"/>
    <w:rsid w:val="009F54F7"/>
    <w:rsid w:val="009F6363"/>
    <w:rsid w:val="009F6B4A"/>
    <w:rsid w:val="009F70D8"/>
    <w:rsid w:val="009F77C5"/>
    <w:rsid w:val="00A00538"/>
    <w:rsid w:val="00A00CCB"/>
    <w:rsid w:val="00A01616"/>
    <w:rsid w:val="00A018D9"/>
    <w:rsid w:val="00A01C98"/>
    <w:rsid w:val="00A01D2B"/>
    <w:rsid w:val="00A02B78"/>
    <w:rsid w:val="00A02F08"/>
    <w:rsid w:val="00A03269"/>
    <w:rsid w:val="00A03B83"/>
    <w:rsid w:val="00A05830"/>
    <w:rsid w:val="00A05A78"/>
    <w:rsid w:val="00A05FFE"/>
    <w:rsid w:val="00A064CC"/>
    <w:rsid w:val="00A06A2F"/>
    <w:rsid w:val="00A07309"/>
    <w:rsid w:val="00A07345"/>
    <w:rsid w:val="00A07D59"/>
    <w:rsid w:val="00A103B4"/>
    <w:rsid w:val="00A1063E"/>
    <w:rsid w:val="00A10F50"/>
    <w:rsid w:val="00A11A25"/>
    <w:rsid w:val="00A11C80"/>
    <w:rsid w:val="00A11D28"/>
    <w:rsid w:val="00A12387"/>
    <w:rsid w:val="00A12A95"/>
    <w:rsid w:val="00A130F6"/>
    <w:rsid w:val="00A13181"/>
    <w:rsid w:val="00A13384"/>
    <w:rsid w:val="00A13466"/>
    <w:rsid w:val="00A1425A"/>
    <w:rsid w:val="00A1483D"/>
    <w:rsid w:val="00A14A29"/>
    <w:rsid w:val="00A14C86"/>
    <w:rsid w:val="00A15005"/>
    <w:rsid w:val="00A16236"/>
    <w:rsid w:val="00A17021"/>
    <w:rsid w:val="00A17667"/>
    <w:rsid w:val="00A17D93"/>
    <w:rsid w:val="00A17DE7"/>
    <w:rsid w:val="00A17F0D"/>
    <w:rsid w:val="00A208EA"/>
    <w:rsid w:val="00A20C90"/>
    <w:rsid w:val="00A210C3"/>
    <w:rsid w:val="00A211CC"/>
    <w:rsid w:val="00A214CE"/>
    <w:rsid w:val="00A2160F"/>
    <w:rsid w:val="00A21782"/>
    <w:rsid w:val="00A217D5"/>
    <w:rsid w:val="00A22559"/>
    <w:rsid w:val="00A230B3"/>
    <w:rsid w:val="00A2372D"/>
    <w:rsid w:val="00A23BD1"/>
    <w:rsid w:val="00A25A62"/>
    <w:rsid w:val="00A25B79"/>
    <w:rsid w:val="00A26B0E"/>
    <w:rsid w:val="00A26D55"/>
    <w:rsid w:val="00A26FDC"/>
    <w:rsid w:val="00A30BCE"/>
    <w:rsid w:val="00A30C9E"/>
    <w:rsid w:val="00A318EC"/>
    <w:rsid w:val="00A31E6B"/>
    <w:rsid w:val="00A32059"/>
    <w:rsid w:val="00A321ED"/>
    <w:rsid w:val="00A33653"/>
    <w:rsid w:val="00A33C33"/>
    <w:rsid w:val="00A33EAF"/>
    <w:rsid w:val="00A3463A"/>
    <w:rsid w:val="00A346BB"/>
    <w:rsid w:val="00A35C9B"/>
    <w:rsid w:val="00A35D21"/>
    <w:rsid w:val="00A35E9A"/>
    <w:rsid w:val="00A365B9"/>
    <w:rsid w:val="00A36F3F"/>
    <w:rsid w:val="00A37045"/>
    <w:rsid w:val="00A37802"/>
    <w:rsid w:val="00A37D6F"/>
    <w:rsid w:val="00A37FD6"/>
    <w:rsid w:val="00A40834"/>
    <w:rsid w:val="00A40EF6"/>
    <w:rsid w:val="00A4184F"/>
    <w:rsid w:val="00A41CB0"/>
    <w:rsid w:val="00A4219C"/>
    <w:rsid w:val="00A42B51"/>
    <w:rsid w:val="00A42BF0"/>
    <w:rsid w:val="00A4354F"/>
    <w:rsid w:val="00A43C01"/>
    <w:rsid w:val="00A43C94"/>
    <w:rsid w:val="00A43F27"/>
    <w:rsid w:val="00A444E0"/>
    <w:rsid w:val="00A44D99"/>
    <w:rsid w:val="00A44FF7"/>
    <w:rsid w:val="00A451E1"/>
    <w:rsid w:val="00A45956"/>
    <w:rsid w:val="00A45B74"/>
    <w:rsid w:val="00A46025"/>
    <w:rsid w:val="00A4629C"/>
    <w:rsid w:val="00A477BD"/>
    <w:rsid w:val="00A479A7"/>
    <w:rsid w:val="00A50004"/>
    <w:rsid w:val="00A5066D"/>
    <w:rsid w:val="00A507BD"/>
    <w:rsid w:val="00A51128"/>
    <w:rsid w:val="00A526A5"/>
    <w:rsid w:val="00A52B01"/>
    <w:rsid w:val="00A53158"/>
    <w:rsid w:val="00A5366C"/>
    <w:rsid w:val="00A53706"/>
    <w:rsid w:val="00A5374B"/>
    <w:rsid w:val="00A537DB"/>
    <w:rsid w:val="00A55F64"/>
    <w:rsid w:val="00A566EC"/>
    <w:rsid w:val="00A57970"/>
    <w:rsid w:val="00A57E17"/>
    <w:rsid w:val="00A57EDF"/>
    <w:rsid w:val="00A601EE"/>
    <w:rsid w:val="00A609F1"/>
    <w:rsid w:val="00A61176"/>
    <w:rsid w:val="00A61427"/>
    <w:rsid w:val="00A614F5"/>
    <w:rsid w:val="00A61557"/>
    <w:rsid w:val="00A6181C"/>
    <w:rsid w:val="00A61D1E"/>
    <w:rsid w:val="00A620CF"/>
    <w:rsid w:val="00A62665"/>
    <w:rsid w:val="00A6342B"/>
    <w:rsid w:val="00A635CA"/>
    <w:rsid w:val="00A639C6"/>
    <w:rsid w:val="00A63D6A"/>
    <w:rsid w:val="00A63FB4"/>
    <w:rsid w:val="00A652AA"/>
    <w:rsid w:val="00A6553B"/>
    <w:rsid w:val="00A6570F"/>
    <w:rsid w:val="00A65740"/>
    <w:rsid w:val="00A6580C"/>
    <w:rsid w:val="00A6599D"/>
    <w:rsid w:val="00A65D0B"/>
    <w:rsid w:val="00A661BC"/>
    <w:rsid w:val="00A666BE"/>
    <w:rsid w:val="00A701E2"/>
    <w:rsid w:val="00A7318E"/>
    <w:rsid w:val="00A734D6"/>
    <w:rsid w:val="00A741F5"/>
    <w:rsid w:val="00A746D0"/>
    <w:rsid w:val="00A74FE3"/>
    <w:rsid w:val="00A75098"/>
    <w:rsid w:val="00A7557E"/>
    <w:rsid w:val="00A75E71"/>
    <w:rsid w:val="00A76F18"/>
    <w:rsid w:val="00A76F86"/>
    <w:rsid w:val="00A7730D"/>
    <w:rsid w:val="00A77733"/>
    <w:rsid w:val="00A7797A"/>
    <w:rsid w:val="00A77CC9"/>
    <w:rsid w:val="00A77FF6"/>
    <w:rsid w:val="00A81180"/>
    <w:rsid w:val="00A8155E"/>
    <w:rsid w:val="00A81627"/>
    <w:rsid w:val="00A81C74"/>
    <w:rsid w:val="00A8377C"/>
    <w:rsid w:val="00A83AF4"/>
    <w:rsid w:val="00A84CBA"/>
    <w:rsid w:val="00A854CC"/>
    <w:rsid w:val="00A85E9B"/>
    <w:rsid w:val="00A86A0B"/>
    <w:rsid w:val="00A90138"/>
    <w:rsid w:val="00A90ADF"/>
    <w:rsid w:val="00A90E9C"/>
    <w:rsid w:val="00A90F93"/>
    <w:rsid w:val="00A92019"/>
    <w:rsid w:val="00A934F8"/>
    <w:rsid w:val="00A936B4"/>
    <w:rsid w:val="00A939BF"/>
    <w:rsid w:val="00A93AC2"/>
    <w:rsid w:val="00A93FBD"/>
    <w:rsid w:val="00A940F5"/>
    <w:rsid w:val="00A9427A"/>
    <w:rsid w:val="00A945A9"/>
    <w:rsid w:val="00A94BE4"/>
    <w:rsid w:val="00A94E6B"/>
    <w:rsid w:val="00A94F8F"/>
    <w:rsid w:val="00A95A26"/>
    <w:rsid w:val="00A969D9"/>
    <w:rsid w:val="00A96D6B"/>
    <w:rsid w:val="00A96F9A"/>
    <w:rsid w:val="00A973EC"/>
    <w:rsid w:val="00A97AE4"/>
    <w:rsid w:val="00A97B5A"/>
    <w:rsid w:val="00AA0111"/>
    <w:rsid w:val="00AA043B"/>
    <w:rsid w:val="00AA05B4"/>
    <w:rsid w:val="00AA0818"/>
    <w:rsid w:val="00AA0A0E"/>
    <w:rsid w:val="00AA0B20"/>
    <w:rsid w:val="00AA22CF"/>
    <w:rsid w:val="00AA23C4"/>
    <w:rsid w:val="00AA290C"/>
    <w:rsid w:val="00AA2F2F"/>
    <w:rsid w:val="00AA3219"/>
    <w:rsid w:val="00AA401D"/>
    <w:rsid w:val="00AA440C"/>
    <w:rsid w:val="00AA4793"/>
    <w:rsid w:val="00AA4D63"/>
    <w:rsid w:val="00AA54F1"/>
    <w:rsid w:val="00AA5B16"/>
    <w:rsid w:val="00AA600C"/>
    <w:rsid w:val="00AA6653"/>
    <w:rsid w:val="00AA6D27"/>
    <w:rsid w:val="00AA6DE1"/>
    <w:rsid w:val="00AA6FF9"/>
    <w:rsid w:val="00AA7734"/>
    <w:rsid w:val="00AA79B8"/>
    <w:rsid w:val="00AB0B82"/>
    <w:rsid w:val="00AB24D1"/>
    <w:rsid w:val="00AB28EB"/>
    <w:rsid w:val="00AB2BF3"/>
    <w:rsid w:val="00AB2C42"/>
    <w:rsid w:val="00AB32CA"/>
    <w:rsid w:val="00AB39C0"/>
    <w:rsid w:val="00AB43CD"/>
    <w:rsid w:val="00AB4E48"/>
    <w:rsid w:val="00AB53C1"/>
    <w:rsid w:val="00AB63B1"/>
    <w:rsid w:val="00AB683F"/>
    <w:rsid w:val="00AB6BE7"/>
    <w:rsid w:val="00AB6EA7"/>
    <w:rsid w:val="00AB6EC3"/>
    <w:rsid w:val="00AC01ED"/>
    <w:rsid w:val="00AC022A"/>
    <w:rsid w:val="00AC0982"/>
    <w:rsid w:val="00AC0C4E"/>
    <w:rsid w:val="00AC0ECC"/>
    <w:rsid w:val="00AC1140"/>
    <w:rsid w:val="00AC160A"/>
    <w:rsid w:val="00AC2ABC"/>
    <w:rsid w:val="00AC2EB6"/>
    <w:rsid w:val="00AC3745"/>
    <w:rsid w:val="00AC3863"/>
    <w:rsid w:val="00AC4DC4"/>
    <w:rsid w:val="00AC5197"/>
    <w:rsid w:val="00AC528B"/>
    <w:rsid w:val="00AC52B3"/>
    <w:rsid w:val="00AC5C4F"/>
    <w:rsid w:val="00AC5DDA"/>
    <w:rsid w:val="00AC6548"/>
    <w:rsid w:val="00AC66F5"/>
    <w:rsid w:val="00AC680B"/>
    <w:rsid w:val="00AC6D20"/>
    <w:rsid w:val="00AD1697"/>
    <w:rsid w:val="00AD189B"/>
    <w:rsid w:val="00AD1DDB"/>
    <w:rsid w:val="00AD2159"/>
    <w:rsid w:val="00AD35B5"/>
    <w:rsid w:val="00AD3AB7"/>
    <w:rsid w:val="00AD3C36"/>
    <w:rsid w:val="00AD3D4B"/>
    <w:rsid w:val="00AD3F2A"/>
    <w:rsid w:val="00AD4093"/>
    <w:rsid w:val="00AD4213"/>
    <w:rsid w:val="00AD4FFC"/>
    <w:rsid w:val="00AD6078"/>
    <w:rsid w:val="00AD67BC"/>
    <w:rsid w:val="00AD7664"/>
    <w:rsid w:val="00AE0CC6"/>
    <w:rsid w:val="00AE0ECC"/>
    <w:rsid w:val="00AE3375"/>
    <w:rsid w:val="00AE38B6"/>
    <w:rsid w:val="00AE5B20"/>
    <w:rsid w:val="00AE6A2B"/>
    <w:rsid w:val="00AE7E23"/>
    <w:rsid w:val="00AF012B"/>
    <w:rsid w:val="00AF04B3"/>
    <w:rsid w:val="00AF06F4"/>
    <w:rsid w:val="00AF0F2D"/>
    <w:rsid w:val="00AF2553"/>
    <w:rsid w:val="00AF3567"/>
    <w:rsid w:val="00AF3BC9"/>
    <w:rsid w:val="00AF4224"/>
    <w:rsid w:val="00AF4923"/>
    <w:rsid w:val="00AF5D81"/>
    <w:rsid w:val="00AF6072"/>
    <w:rsid w:val="00AF68E1"/>
    <w:rsid w:val="00AF6CBC"/>
    <w:rsid w:val="00AF6CC0"/>
    <w:rsid w:val="00B003A6"/>
    <w:rsid w:val="00B009D9"/>
    <w:rsid w:val="00B01093"/>
    <w:rsid w:val="00B020D1"/>
    <w:rsid w:val="00B02123"/>
    <w:rsid w:val="00B024A0"/>
    <w:rsid w:val="00B0253A"/>
    <w:rsid w:val="00B02B1F"/>
    <w:rsid w:val="00B02E50"/>
    <w:rsid w:val="00B037E8"/>
    <w:rsid w:val="00B04460"/>
    <w:rsid w:val="00B06BD8"/>
    <w:rsid w:val="00B06D63"/>
    <w:rsid w:val="00B072A1"/>
    <w:rsid w:val="00B107B3"/>
    <w:rsid w:val="00B1090F"/>
    <w:rsid w:val="00B1185E"/>
    <w:rsid w:val="00B11C3F"/>
    <w:rsid w:val="00B11D9B"/>
    <w:rsid w:val="00B124FB"/>
    <w:rsid w:val="00B1252E"/>
    <w:rsid w:val="00B1400B"/>
    <w:rsid w:val="00B14256"/>
    <w:rsid w:val="00B1447C"/>
    <w:rsid w:val="00B14C4E"/>
    <w:rsid w:val="00B16361"/>
    <w:rsid w:val="00B16460"/>
    <w:rsid w:val="00B164B8"/>
    <w:rsid w:val="00B169B6"/>
    <w:rsid w:val="00B17679"/>
    <w:rsid w:val="00B17CBF"/>
    <w:rsid w:val="00B21740"/>
    <w:rsid w:val="00B21824"/>
    <w:rsid w:val="00B239F1"/>
    <w:rsid w:val="00B24A28"/>
    <w:rsid w:val="00B24C79"/>
    <w:rsid w:val="00B25122"/>
    <w:rsid w:val="00B25333"/>
    <w:rsid w:val="00B2564D"/>
    <w:rsid w:val="00B25B41"/>
    <w:rsid w:val="00B27736"/>
    <w:rsid w:val="00B27A5C"/>
    <w:rsid w:val="00B27A88"/>
    <w:rsid w:val="00B27B30"/>
    <w:rsid w:val="00B30023"/>
    <w:rsid w:val="00B300DC"/>
    <w:rsid w:val="00B331A3"/>
    <w:rsid w:val="00B33A28"/>
    <w:rsid w:val="00B33A8F"/>
    <w:rsid w:val="00B33EEF"/>
    <w:rsid w:val="00B33F40"/>
    <w:rsid w:val="00B3519C"/>
    <w:rsid w:val="00B353D4"/>
    <w:rsid w:val="00B35AA3"/>
    <w:rsid w:val="00B35FC2"/>
    <w:rsid w:val="00B36949"/>
    <w:rsid w:val="00B37B1F"/>
    <w:rsid w:val="00B40ACC"/>
    <w:rsid w:val="00B40F36"/>
    <w:rsid w:val="00B41098"/>
    <w:rsid w:val="00B41F96"/>
    <w:rsid w:val="00B4218A"/>
    <w:rsid w:val="00B421C3"/>
    <w:rsid w:val="00B42374"/>
    <w:rsid w:val="00B4277F"/>
    <w:rsid w:val="00B439D6"/>
    <w:rsid w:val="00B43AEB"/>
    <w:rsid w:val="00B43E18"/>
    <w:rsid w:val="00B43EB6"/>
    <w:rsid w:val="00B44046"/>
    <w:rsid w:val="00B4418D"/>
    <w:rsid w:val="00B4455F"/>
    <w:rsid w:val="00B447AA"/>
    <w:rsid w:val="00B4534E"/>
    <w:rsid w:val="00B45A06"/>
    <w:rsid w:val="00B463BE"/>
    <w:rsid w:val="00B466C0"/>
    <w:rsid w:val="00B46731"/>
    <w:rsid w:val="00B46ED9"/>
    <w:rsid w:val="00B476F8"/>
    <w:rsid w:val="00B478EA"/>
    <w:rsid w:val="00B47929"/>
    <w:rsid w:val="00B47B48"/>
    <w:rsid w:val="00B5017A"/>
    <w:rsid w:val="00B50760"/>
    <w:rsid w:val="00B51B0D"/>
    <w:rsid w:val="00B51C56"/>
    <w:rsid w:val="00B5394B"/>
    <w:rsid w:val="00B54188"/>
    <w:rsid w:val="00B54537"/>
    <w:rsid w:val="00B54892"/>
    <w:rsid w:val="00B54937"/>
    <w:rsid w:val="00B54A97"/>
    <w:rsid w:val="00B54D7E"/>
    <w:rsid w:val="00B5517A"/>
    <w:rsid w:val="00B55283"/>
    <w:rsid w:val="00B55769"/>
    <w:rsid w:val="00B55DE9"/>
    <w:rsid w:val="00B561D0"/>
    <w:rsid w:val="00B56534"/>
    <w:rsid w:val="00B56D4B"/>
    <w:rsid w:val="00B56DD1"/>
    <w:rsid w:val="00B57465"/>
    <w:rsid w:val="00B57755"/>
    <w:rsid w:val="00B57CF1"/>
    <w:rsid w:val="00B60AC0"/>
    <w:rsid w:val="00B61C4A"/>
    <w:rsid w:val="00B63CFB"/>
    <w:rsid w:val="00B63E63"/>
    <w:rsid w:val="00B6412E"/>
    <w:rsid w:val="00B656F0"/>
    <w:rsid w:val="00B6612E"/>
    <w:rsid w:val="00B66949"/>
    <w:rsid w:val="00B66AC4"/>
    <w:rsid w:val="00B66D44"/>
    <w:rsid w:val="00B66DA6"/>
    <w:rsid w:val="00B670F9"/>
    <w:rsid w:val="00B67946"/>
    <w:rsid w:val="00B7068C"/>
    <w:rsid w:val="00B70AC6"/>
    <w:rsid w:val="00B716E5"/>
    <w:rsid w:val="00B7237F"/>
    <w:rsid w:val="00B72567"/>
    <w:rsid w:val="00B72971"/>
    <w:rsid w:val="00B72C5D"/>
    <w:rsid w:val="00B732D2"/>
    <w:rsid w:val="00B733BD"/>
    <w:rsid w:val="00B73E99"/>
    <w:rsid w:val="00B757F9"/>
    <w:rsid w:val="00B75A87"/>
    <w:rsid w:val="00B75E61"/>
    <w:rsid w:val="00B77D23"/>
    <w:rsid w:val="00B80976"/>
    <w:rsid w:val="00B80B77"/>
    <w:rsid w:val="00B81032"/>
    <w:rsid w:val="00B8165C"/>
    <w:rsid w:val="00B819DB"/>
    <w:rsid w:val="00B824D1"/>
    <w:rsid w:val="00B83102"/>
    <w:rsid w:val="00B83262"/>
    <w:rsid w:val="00B8331C"/>
    <w:rsid w:val="00B83693"/>
    <w:rsid w:val="00B83773"/>
    <w:rsid w:val="00B838AD"/>
    <w:rsid w:val="00B83BF6"/>
    <w:rsid w:val="00B83C47"/>
    <w:rsid w:val="00B83DC3"/>
    <w:rsid w:val="00B83F21"/>
    <w:rsid w:val="00B84860"/>
    <w:rsid w:val="00B84D76"/>
    <w:rsid w:val="00B851B1"/>
    <w:rsid w:val="00B85C25"/>
    <w:rsid w:val="00B8622B"/>
    <w:rsid w:val="00B86DCF"/>
    <w:rsid w:val="00B86FC4"/>
    <w:rsid w:val="00B87063"/>
    <w:rsid w:val="00B87BA7"/>
    <w:rsid w:val="00B87BB6"/>
    <w:rsid w:val="00B90D61"/>
    <w:rsid w:val="00B90ECC"/>
    <w:rsid w:val="00B91091"/>
    <w:rsid w:val="00B915F1"/>
    <w:rsid w:val="00B91693"/>
    <w:rsid w:val="00B917B4"/>
    <w:rsid w:val="00B91B48"/>
    <w:rsid w:val="00B91DFF"/>
    <w:rsid w:val="00B9282E"/>
    <w:rsid w:val="00B936E8"/>
    <w:rsid w:val="00B93AA5"/>
    <w:rsid w:val="00B94B28"/>
    <w:rsid w:val="00B94E6F"/>
    <w:rsid w:val="00B94F0F"/>
    <w:rsid w:val="00B95101"/>
    <w:rsid w:val="00B95B28"/>
    <w:rsid w:val="00B97F2A"/>
    <w:rsid w:val="00BA0193"/>
    <w:rsid w:val="00BA2636"/>
    <w:rsid w:val="00BA2C23"/>
    <w:rsid w:val="00BA327D"/>
    <w:rsid w:val="00BA353B"/>
    <w:rsid w:val="00BA40D3"/>
    <w:rsid w:val="00BA4784"/>
    <w:rsid w:val="00BA493C"/>
    <w:rsid w:val="00BA4ACF"/>
    <w:rsid w:val="00BA4CB0"/>
    <w:rsid w:val="00BA4D3C"/>
    <w:rsid w:val="00BA4D45"/>
    <w:rsid w:val="00BA5AF1"/>
    <w:rsid w:val="00BA61A9"/>
    <w:rsid w:val="00BB03FB"/>
    <w:rsid w:val="00BB0961"/>
    <w:rsid w:val="00BB0E37"/>
    <w:rsid w:val="00BB163C"/>
    <w:rsid w:val="00BB166B"/>
    <w:rsid w:val="00BB3153"/>
    <w:rsid w:val="00BB3314"/>
    <w:rsid w:val="00BB349D"/>
    <w:rsid w:val="00BB362E"/>
    <w:rsid w:val="00BB38DE"/>
    <w:rsid w:val="00BB40AC"/>
    <w:rsid w:val="00BB4237"/>
    <w:rsid w:val="00BB4C1C"/>
    <w:rsid w:val="00BB50D7"/>
    <w:rsid w:val="00BB5617"/>
    <w:rsid w:val="00BB5750"/>
    <w:rsid w:val="00BB598D"/>
    <w:rsid w:val="00BB5EFA"/>
    <w:rsid w:val="00BB617B"/>
    <w:rsid w:val="00BB62EF"/>
    <w:rsid w:val="00BB6796"/>
    <w:rsid w:val="00BC0D76"/>
    <w:rsid w:val="00BC24AA"/>
    <w:rsid w:val="00BC269A"/>
    <w:rsid w:val="00BC341D"/>
    <w:rsid w:val="00BC3563"/>
    <w:rsid w:val="00BC45F0"/>
    <w:rsid w:val="00BC4BBB"/>
    <w:rsid w:val="00BC50EF"/>
    <w:rsid w:val="00BC59BF"/>
    <w:rsid w:val="00BC61FD"/>
    <w:rsid w:val="00BC6640"/>
    <w:rsid w:val="00BD0756"/>
    <w:rsid w:val="00BD150C"/>
    <w:rsid w:val="00BD24CB"/>
    <w:rsid w:val="00BD2723"/>
    <w:rsid w:val="00BD2B5C"/>
    <w:rsid w:val="00BD2B90"/>
    <w:rsid w:val="00BD3735"/>
    <w:rsid w:val="00BD4052"/>
    <w:rsid w:val="00BD5D42"/>
    <w:rsid w:val="00BD6635"/>
    <w:rsid w:val="00BD74E5"/>
    <w:rsid w:val="00BE134E"/>
    <w:rsid w:val="00BE18C3"/>
    <w:rsid w:val="00BE1A5E"/>
    <w:rsid w:val="00BE1FA4"/>
    <w:rsid w:val="00BE2B50"/>
    <w:rsid w:val="00BE2C35"/>
    <w:rsid w:val="00BE2E1B"/>
    <w:rsid w:val="00BE3017"/>
    <w:rsid w:val="00BE3871"/>
    <w:rsid w:val="00BE3C03"/>
    <w:rsid w:val="00BE3C54"/>
    <w:rsid w:val="00BE3E92"/>
    <w:rsid w:val="00BE423C"/>
    <w:rsid w:val="00BE4AEF"/>
    <w:rsid w:val="00BE4B13"/>
    <w:rsid w:val="00BE5C6C"/>
    <w:rsid w:val="00BE62CB"/>
    <w:rsid w:val="00BE716F"/>
    <w:rsid w:val="00BE756E"/>
    <w:rsid w:val="00BE7D6E"/>
    <w:rsid w:val="00BE7F8D"/>
    <w:rsid w:val="00BF0F01"/>
    <w:rsid w:val="00BF18EC"/>
    <w:rsid w:val="00BF2278"/>
    <w:rsid w:val="00BF286C"/>
    <w:rsid w:val="00BF2942"/>
    <w:rsid w:val="00BF2EF7"/>
    <w:rsid w:val="00BF2F67"/>
    <w:rsid w:val="00BF32AA"/>
    <w:rsid w:val="00BF3639"/>
    <w:rsid w:val="00BF3A9D"/>
    <w:rsid w:val="00BF45FF"/>
    <w:rsid w:val="00BF4A4A"/>
    <w:rsid w:val="00BF4BE3"/>
    <w:rsid w:val="00BF59A3"/>
    <w:rsid w:val="00BF6367"/>
    <w:rsid w:val="00BF6D04"/>
    <w:rsid w:val="00C00971"/>
    <w:rsid w:val="00C01437"/>
    <w:rsid w:val="00C01C29"/>
    <w:rsid w:val="00C01EB1"/>
    <w:rsid w:val="00C01F9B"/>
    <w:rsid w:val="00C01FBC"/>
    <w:rsid w:val="00C03AD3"/>
    <w:rsid w:val="00C03C11"/>
    <w:rsid w:val="00C04502"/>
    <w:rsid w:val="00C0463F"/>
    <w:rsid w:val="00C046CB"/>
    <w:rsid w:val="00C04C94"/>
    <w:rsid w:val="00C06162"/>
    <w:rsid w:val="00C06F45"/>
    <w:rsid w:val="00C0765E"/>
    <w:rsid w:val="00C07C9F"/>
    <w:rsid w:val="00C10447"/>
    <w:rsid w:val="00C10AE7"/>
    <w:rsid w:val="00C10B43"/>
    <w:rsid w:val="00C10CC5"/>
    <w:rsid w:val="00C11B5A"/>
    <w:rsid w:val="00C12A91"/>
    <w:rsid w:val="00C12BDA"/>
    <w:rsid w:val="00C12C0E"/>
    <w:rsid w:val="00C12C2E"/>
    <w:rsid w:val="00C138E8"/>
    <w:rsid w:val="00C13AAF"/>
    <w:rsid w:val="00C13E36"/>
    <w:rsid w:val="00C14A71"/>
    <w:rsid w:val="00C14FE4"/>
    <w:rsid w:val="00C15CC7"/>
    <w:rsid w:val="00C167B1"/>
    <w:rsid w:val="00C1727E"/>
    <w:rsid w:val="00C179CE"/>
    <w:rsid w:val="00C17CAA"/>
    <w:rsid w:val="00C17DA3"/>
    <w:rsid w:val="00C202F4"/>
    <w:rsid w:val="00C20610"/>
    <w:rsid w:val="00C21370"/>
    <w:rsid w:val="00C21449"/>
    <w:rsid w:val="00C21EC2"/>
    <w:rsid w:val="00C22D69"/>
    <w:rsid w:val="00C23194"/>
    <w:rsid w:val="00C2340E"/>
    <w:rsid w:val="00C234EC"/>
    <w:rsid w:val="00C238D6"/>
    <w:rsid w:val="00C24461"/>
    <w:rsid w:val="00C24CC0"/>
    <w:rsid w:val="00C255EB"/>
    <w:rsid w:val="00C2592F"/>
    <w:rsid w:val="00C25E6B"/>
    <w:rsid w:val="00C26045"/>
    <w:rsid w:val="00C26273"/>
    <w:rsid w:val="00C26A3A"/>
    <w:rsid w:val="00C270B7"/>
    <w:rsid w:val="00C27888"/>
    <w:rsid w:val="00C27C59"/>
    <w:rsid w:val="00C30742"/>
    <w:rsid w:val="00C30EA8"/>
    <w:rsid w:val="00C3119E"/>
    <w:rsid w:val="00C315D2"/>
    <w:rsid w:val="00C31957"/>
    <w:rsid w:val="00C31CF8"/>
    <w:rsid w:val="00C31FFD"/>
    <w:rsid w:val="00C3218E"/>
    <w:rsid w:val="00C32803"/>
    <w:rsid w:val="00C32874"/>
    <w:rsid w:val="00C34708"/>
    <w:rsid w:val="00C35634"/>
    <w:rsid w:val="00C35C28"/>
    <w:rsid w:val="00C361C8"/>
    <w:rsid w:val="00C370B3"/>
    <w:rsid w:val="00C37297"/>
    <w:rsid w:val="00C3745C"/>
    <w:rsid w:val="00C37464"/>
    <w:rsid w:val="00C40526"/>
    <w:rsid w:val="00C40D9D"/>
    <w:rsid w:val="00C41629"/>
    <w:rsid w:val="00C41DC8"/>
    <w:rsid w:val="00C42071"/>
    <w:rsid w:val="00C420F6"/>
    <w:rsid w:val="00C4216F"/>
    <w:rsid w:val="00C422F0"/>
    <w:rsid w:val="00C42EB6"/>
    <w:rsid w:val="00C431AE"/>
    <w:rsid w:val="00C4398B"/>
    <w:rsid w:val="00C44C7D"/>
    <w:rsid w:val="00C453FE"/>
    <w:rsid w:val="00C45DF3"/>
    <w:rsid w:val="00C468CA"/>
    <w:rsid w:val="00C47E82"/>
    <w:rsid w:val="00C5050B"/>
    <w:rsid w:val="00C50C86"/>
    <w:rsid w:val="00C50CE1"/>
    <w:rsid w:val="00C51E1F"/>
    <w:rsid w:val="00C5273C"/>
    <w:rsid w:val="00C52A83"/>
    <w:rsid w:val="00C5323B"/>
    <w:rsid w:val="00C53E4D"/>
    <w:rsid w:val="00C540AB"/>
    <w:rsid w:val="00C54D72"/>
    <w:rsid w:val="00C55A09"/>
    <w:rsid w:val="00C565B4"/>
    <w:rsid w:val="00C57D98"/>
    <w:rsid w:val="00C601F6"/>
    <w:rsid w:val="00C61839"/>
    <w:rsid w:val="00C62121"/>
    <w:rsid w:val="00C62429"/>
    <w:rsid w:val="00C62602"/>
    <w:rsid w:val="00C62855"/>
    <w:rsid w:val="00C629BC"/>
    <w:rsid w:val="00C62FB8"/>
    <w:rsid w:val="00C63583"/>
    <w:rsid w:val="00C637FB"/>
    <w:rsid w:val="00C63E89"/>
    <w:rsid w:val="00C63FB7"/>
    <w:rsid w:val="00C63FC9"/>
    <w:rsid w:val="00C64120"/>
    <w:rsid w:val="00C64396"/>
    <w:rsid w:val="00C65395"/>
    <w:rsid w:val="00C664CD"/>
    <w:rsid w:val="00C6655F"/>
    <w:rsid w:val="00C66A35"/>
    <w:rsid w:val="00C66EAC"/>
    <w:rsid w:val="00C67952"/>
    <w:rsid w:val="00C70827"/>
    <w:rsid w:val="00C7145D"/>
    <w:rsid w:val="00C7222C"/>
    <w:rsid w:val="00C72984"/>
    <w:rsid w:val="00C72BF5"/>
    <w:rsid w:val="00C73180"/>
    <w:rsid w:val="00C73943"/>
    <w:rsid w:val="00C73F8F"/>
    <w:rsid w:val="00C74EFB"/>
    <w:rsid w:val="00C75108"/>
    <w:rsid w:val="00C75D6E"/>
    <w:rsid w:val="00C75DFF"/>
    <w:rsid w:val="00C75EB6"/>
    <w:rsid w:val="00C7607D"/>
    <w:rsid w:val="00C76100"/>
    <w:rsid w:val="00C76597"/>
    <w:rsid w:val="00C769A1"/>
    <w:rsid w:val="00C76A4D"/>
    <w:rsid w:val="00C80139"/>
    <w:rsid w:val="00C8096C"/>
    <w:rsid w:val="00C80C78"/>
    <w:rsid w:val="00C81047"/>
    <w:rsid w:val="00C8316D"/>
    <w:rsid w:val="00C83612"/>
    <w:rsid w:val="00C8396E"/>
    <w:rsid w:val="00C83C95"/>
    <w:rsid w:val="00C84117"/>
    <w:rsid w:val="00C84A70"/>
    <w:rsid w:val="00C84A8A"/>
    <w:rsid w:val="00C84C85"/>
    <w:rsid w:val="00C85858"/>
    <w:rsid w:val="00C85ACE"/>
    <w:rsid w:val="00C85B86"/>
    <w:rsid w:val="00C85ED8"/>
    <w:rsid w:val="00C85FC6"/>
    <w:rsid w:val="00C8690D"/>
    <w:rsid w:val="00C86CA3"/>
    <w:rsid w:val="00C86F70"/>
    <w:rsid w:val="00C87D32"/>
    <w:rsid w:val="00C9048D"/>
    <w:rsid w:val="00C90E6F"/>
    <w:rsid w:val="00C915C3"/>
    <w:rsid w:val="00C915CC"/>
    <w:rsid w:val="00C92014"/>
    <w:rsid w:val="00C92265"/>
    <w:rsid w:val="00C92C90"/>
    <w:rsid w:val="00C951F5"/>
    <w:rsid w:val="00C956C1"/>
    <w:rsid w:val="00C958D2"/>
    <w:rsid w:val="00C960D6"/>
    <w:rsid w:val="00C96404"/>
    <w:rsid w:val="00C971B1"/>
    <w:rsid w:val="00C97C40"/>
    <w:rsid w:val="00C97F1E"/>
    <w:rsid w:val="00CA02DA"/>
    <w:rsid w:val="00CA0325"/>
    <w:rsid w:val="00CA04DB"/>
    <w:rsid w:val="00CA0855"/>
    <w:rsid w:val="00CA1173"/>
    <w:rsid w:val="00CA1337"/>
    <w:rsid w:val="00CA1B2C"/>
    <w:rsid w:val="00CA1C6D"/>
    <w:rsid w:val="00CA1E5C"/>
    <w:rsid w:val="00CA2111"/>
    <w:rsid w:val="00CA214D"/>
    <w:rsid w:val="00CA24C7"/>
    <w:rsid w:val="00CA2538"/>
    <w:rsid w:val="00CA2D15"/>
    <w:rsid w:val="00CA3469"/>
    <w:rsid w:val="00CA3605"/>
    <w:rsid w:val="00CA38B6"/>
    <w:rsid w:val="00CA4A14"/>
    <w:rsid w:val="00CA54F7"/>
    <w:rsid w:val="00CA606B"/>
    <w:rsid w:val="00CA61E2"/>
    <w:rsid w:val="00CA6633"/>
    <w:rsid w:val="00CA770B"/>
    <w:rsid w:val="00CB025E"/>
    <w:rsid w:val="00CB0434"/>
    <w:rsid w:val="00CB130D"/>
    <w:rsid w:val="00CB1442"/>
    <w:rsid w:val="00CB145B"/>
    <w:rsid w:val="00CB1B6B"/>
    <w:rsid w:val="00CB2671"/>
    <w:rsid w:val="00CB28DD"/>
    <w:rsid w:val="00CB2A99"/>
    <w:rsid w:val="00CB3580"/>
    <w:rsid w:val="00CB37DD"/>
    <w:rsid w:val="00CB389A"/>
    <w:rsid w:val="00CB3B72"/>
    <w:rsid w:val="00CB45F5"/>
    <w:rsid w:val="00CB4CD1"/>
    <w:rsid w:val="00CB518B"/>
    <w:rsid w:val="00CB5938"/>
    <w:rsid w:val="00CB6EB7"/>
    <w:rsid w:val="00CB78F3"/>
    <w:rsid w:val="00CB7B0F"/>
    <w:rsid w:val="00CB7DEC"/>
    <w:rsid w:val="00CC05F6"/>
    <w:rsid w:val="00CC140D"/>
    <w:rsid w:val="00CC17D7"/>
    <w:rsid w:val="00CC2055"/>
    <w:rsid w:val="00CC2202"/>
    <w:rsid w:val="00CC222A"/>
    <w:rsid w:val="00CC245E"/>
    <w:rsid w:val="00CC291E"/>
    <w:rsid w:val="00CC2B4A"/>
    <w:rsid w:val="00CC2F1D"/>
    <w:rsid w:val="00CC3AC6"/>
    <w:rsid w:val="00CC4939"/>
    <w:rsid w:val="00CC52C6"/>
    <w:rsid w:val="00CC59AA"/>
    <w:rsid w:val="00CC5CCA"/>
    <w:rsid w:val="00CC69B3"/>
    <w:rsid w:val="00CC6DA1"/>
    <w:rsid w:val="00CC7B2F"/>
    <w:rsid w:val="00CC7F93"/>
    <w:rsid w:val="00CD06B3"/>
    <w:rsid w:val="00CD0742"/>
    <w:rsid w:val="00CD119D"/>
    <w:rsid w:val="00CD1304"/>
    <w:rsid w:val="00CD1311"/>
    <w:rsid w:val="00CD21D9"/>
    <w:rsid w:val="00CD2646"/>
    <w:rsid w:val="00CD3008"/>
    <w:rsid w:val="00CD33E4"/>
    <w:rsid w:val="00CD3651"/>
    <w:rsid w:val="00CD3B17"/>
    <w:rsid w:val="00CD3D42"/>
    <w:rsid w:val="00CD3EB3"/>
    <w:rsid w:val="00CD4323"/>
    <w:rsid w:val="00CD4453"/>
    <w:rsid w:val="00CD4468"/>
    <w:rsid w:val="00CD4783"/>
    <w:rsid w:val="00CD4B9D"/>
    <w:rsid w:val="00CD4BED"/>
    <w:rsid w:val="00CD534E"/>
    <w:rsid w:val="00CD5F52"/>
    <w:rsid w:val="00CD64D6"/>
    <w:rsid w:val="00CD667D"/>
    <w:rsid w:val="00CD66DC"/>
    <w:rsid w:val="00CD6EF5"/>
    <w:rsid w:val="00CD70A8"/>
    <w:rsid w:val="00CD71A2"/>
    <w:rsid w:val="00CE0CB7"/>
    <w:rsid w:val="00CE1190"/>
    <w:rsid w:val="00CE1EAA"/>
    <w:rsid w:val="00CE2645"/>
    <w:rsid w:val="00CE2A91"/>
    <w:rsid w:val="00CE2EB2"/>
    <w:rsid w:val="00CE3038"/>
    <w:rsid w:val="00CE35FD"/>
    <w:rsid w:val="00CE38D4"/>
    <w:rsid w:val="00CE3CF8"/>
    <w:rsid w:val="00CE3DFF"/>
    <w:rsid w:val="00CE3F02"/>
    <w:rsid w:val="00CE41CC"/>
    <w:rsid w:val="00CE4201"/>
    <w:rsid w:val="00CE5026"/>
    <w:rsid w:val="00CE527D"/>
    <w:rsid w:val="00CE560B"/>
    <w:rsid w:val="00CE5DF9"/>
    <w:rsid w:val="00CE5F0B"/>
    <w:rsid w:val="00CE5F64"/>
    <w:rsid w:val="00CE5F6C"/>
    <w:rsid w:val="00CE6ABC"/>
    <w:rsid w:val="00CE7A70"/>
    <w:rsid w:val="00CF01B9"/>
    <w:rsid w:val="00CF17C9"/>
    <w:rsid w:val="00CF202C"/>
    <w:rsid w:val="00CF2992"/>
    <w:rsid w:val="00CF29B9"/>
    <w:rsid w:val="00CF3463"/>
    <w:rsid w:val="00CF3589"/>
    <w:rsid w:val="00CF39F2"/>
    <w:rsid w:val="00CF3D0F"/>
    <w:rsid w:val="00CF3F66"/>
    <w:rsid w:val="00CF48CF"/>
    <w:rsid w:val="00CF4A5E"/>
    <w:rsid w:val="00CF4AA6"/>
    <w:rsid w:val="00CF4AE9"/>
    <w:rsid w:val="00CF523C"/>
    <w:rsid w:val="00CF534A"/>
    <w:rsid w:val="00CF5CF8"/>
    <w:rsid w:val="00CF6694"/>
    <w:rsid w:val="00CF7634"/>
    <w:rsid w:val="00D00B26"/>
    <w:rsid w:val="00D00C64"/>
    <w:rsid w:val="00D01018"/>
    <w:rsid w:val="00D01F07"/>
    <w:rsid w:val="00D022D3"/>
    <w:rsid w:val="00D02DA0"/>
    <w:rsid w:val="00D03205"/>
    <w:rsid w:val="00D039E9"/>
    <w:rsid w:val="00D04029"/>
    <w:rsid w:val="00D0436A"/>
    <w:rsid w:val="00D04544"/>
    <w:rsid w:val="00D04AA2"/>
    <w:rsid w:val="00D05500"/>
    <w:rsid w:val="00D0564F"/>
    <w:rsid w:val="00D0579D"/>
    <w:rsid w:val="00D0583F"/>
    <w:rsid w:val="00D065CD"/>
    <w:rsid w:val="00D06B55"/>
    <w:rsid w:val="00D07BE5"/>
    <w:rsid w:val="00D102B7"/>
    <w:rsid w:val="00D102E7"/>
    <w:rsid w:val="00D1068D"/>
    <w:rsid w:val="00D10CA5"/>
    <w:rsid w:val="00D1129C"/>
    <w:rsid w:val="00D1176B"/>
    <w:rsid w:val="00D11825"/>
    <w:rsid w:val="00D118AD"/>
    <w:rsid w:val="00D12014"/>
    <w:rsid w:val="00D12932"/>
    <w:rsid w:val="00D12C16"/>
    <w:rsid w:val="00D12E4C"/>
    <w:rsid w:val="00D12EBE"/>
    <w:rsid w:val="00D1313F"/>
    <w:rsid w:val="00D13880"/>
    <w:rsid w:val="00D13A1E"/>
    <w:rsid w:val="00D14B41"/>
    <w:rsid w:val="00D14FD8"/>
    <w:rsid w:val="00D1539B"/>
    <w:rsid w:val="00D15B6D"/>
    <w:rsid w:val="00D1748D"/>
    <w:rsid w:val="00D17625"/>
    <w:rsid w:val="00D20068"/>
    <w:rsid w:val="00D2132F"/>
    <w:rsid w:val="00D21ABB"/>
    <w:rsid w:val="00D22F9B"/>
    <w:rsid w:val="00D23F6B"/>
    <w:rsid w:val="00D24A81"/>
    <w:rsid w:val="00D253EC"/>
    <w:rsid w:val="00D2541C"/>
    <w:rsid w:val="00D25C39"/>
    <w:rsid w:val="00D26F82"/>
    <w:rsid w:val="00D27296"/>
    <w:rsid w:val="00D279DE"/>
    <w:rsid w:val="00D27E80"/>
    <w:rsid w:val="00D27F8D"/>
    <w:rsid w:val="00D3029E"/>
    <w:rsid w:val="00D31B48"/>
    <w:rsid w:val="00D32ED7"/>
    <w:rsid w:val="00D33D66"/>
    <w:rsid w:val="00D33F5B"/>
    <w:rsid w:val="00D343FE"/>
    <w:rsid w:val="00D352CC"/>
    <w:rsid w:val="00D35CDD"/>
    <w:rsid w:val="00D36024"/>
    <w:rsid w:val="00D369E9"/>
    <w:rsid w:val="00D3704D"/>
    <w:rsid w:val="00D37809"/>
    <w:rsid w:val="00D40020"/>
    <w:rsid w:val="00D4090B"/>
    <w:rsid w:val="00D4090D"/>
    <w:rsid w:val="00D410AA"/>
    <w:rsid w:val="00D41EFE"/>
    <w:rsid w:val="00D42473"/>
    <w:rsid w:val="00D42C82"/>
    <w:rsid w:val="00D44286"/>
    <w:rsid w:val="00D447C5"/>
    <w:rsid w:val="00D454C7"/>
    <w:rsid w:val="00D45BEF"/>
    <w:rsid w:val="00D467B2"/>
    <w:rsid w:val="00D46AB6"/>
    <w:rsid w:val="00D46BD0"/>
    <w:rsid w:val="00D46F8D"/>
    <w:rsid w:val="00D472DE"/>
    <w:rsid w:val="00D47FDA"/>
    <w:rsid w:val="00D505D9"/>
    <w:rsid w:val="00D5099C"/>
    <w:rsid w:val="00D50DF5"/>
    <w:rsid w:val="00D511B5"/>
    <w:rsid w:val="00D519B2"/>
    <w:rsid w:val="00D529D0"/>
    <w:rsid w:val="00D53702"/>
    <w:rsid w:val="00D53973"/>
    <w:rsid w:val="00D539D7"/>
    <w:rsid w:val="00D53C54"/>
    <w:rsid w:val="00D53CDA"/>
    <w:rsid w:val="00D54275"/>
    <w:rsid w:val="00D54D6D"/>
    <w:rsid w:val="00D54E48"/>
    <w:rsid w:val="00D5511E"/>
    <w:rsid w:val="00D5532A"/>
    <w:rsid w:val="00D55509"/>
    <w:rsid w:val="00D5592D"/>
    <w:rsid w:val="00D574EB"/>
    <w:rsid w:val="00D57E42"/>
    <w:rsid w:val="00D602D0"/>
    <w:rsid w:val="00D61322"/>
    <w:rsid w:val="00D616D1"/>
    <w:rsid w:val="00D61A1D"/>
    <w:rsid w:val="00D62074"/>
    <w:rsid w:val="00D62573"/>
    <w:rsid w:val="00D6329F"/>
    <w:rsid w:val="00D63425"/>
    <w:rsid w:val="00D635DE"/>
    <w:rsid w:val="00D6367B"/>
    <w:rsid w:val="00D63C92"/>
    <w:rsid w:val="00D64360"/>
    <w:rsid w:val="00D64621"/>
    <w:rsid w:val="00D65513"/>
    <w:rsid w:val="00D65D12"/>
    <w:rsid w:val="00D6690C"/>
    <w:rsid w:val="00D67500"/>
    <w:rsid w:val="00D67CD0"/>
    <w:rsid w:val="00D70477"/>
    <w:rsid w:val="00D7085F"/>
    <w:rsid w:val="00D71924"/>
    <w:rsid w:val="00D71E2F"/>
    <w:rsid w:val="00D7211B"/>
    <w:rsid w:val="00D722F6"/>
    <w:rsid w:val="00D724CC"/>
    <w:rsid w:val="00D72AB8"/>
    <w:rsid w:val="00D7359F"/>
    <w:rsid w:val="00D7394B"/>
    <w:rsid w:val="00D7433A"/>
    <w:rsid w:val="00D747B4"/>
    <w:rsid w:val="00D74C67"/>
    <w:rsid w:val="00D74D61"/>
    <w:rsid w:val="00D7580B"/>
    <w:rsid w:val="00D760CC"/>
    <w:rsid w:val="00D77EC0"/>
    <w:rsid w:val="00D77FB0"/>
    <w:rsid w:val="00D804DA"/>
    <w:rsid w:val="00D80712"/>
    <w:rsid w:val="00D80FDD"/>
    <w:rsid w:val="00D80FEC"/>
    <w:rsid w:val="00D81F95"/>
    <w:rsid w:val="00D83B8B"/>
    <w:rsid w:val="00D83FF2"/>
    <w:rsid w:val="00D8411D"/>
    <w:rsid w:val="00D84816"/>
    <w:rsid w:val="00D84EE3"/>
    <w:rsid w:val="00D85C79"/>
    <w:rsid w:val="00D86264"/>
    <w:rsid w:val="00D86C43"/>
    <w:rsid w:val="00D86EEB"/>
    <w:rsid w:val="00D870B8"/>
    <w:rsid w:val="00D8772B"/>
    <w:rsid w:val="00D87FB5"/>
    <w:rsid w:val="00D90AF4"/>
    <w:rsid w:val="00D90DF5"/>
    <w:rsid w:val="00D92B4D"/>
    <w:rsid w:val="00D92BAC"/>
    <w:rsid w:val="00D930F5"/>
    <w:rsid w:val="00D93601"/>
    <w:rsid w:val="00D93A5B"/>
    <w:rsid w:val="00D94CF3"/>
    <w:rsid w:val="00D955B8"/>
    <w:rsid w:val="00D95C51"/>
    <w:rsid w:val="00D95CC0"/>
    <w:rsid w:val="00D95FDE"/>
    <w:rsid w:val="00D96E94"/>
    <w:rsid w:val="00D97000"/>
    <w:rsid w:val="00D973E5"/>
    <w:rsid w:val="00D97565"/>
    <w:rsid w:val="00D97B8E"/>
    <w:rsid w:val="00DA1114"/>
    <w:rsid w:val="00DA1BB5"/>
    <w:rsid w:val="00DA21B7"/>
    <w:rsid w:val="00DA333D"/>
    <w:rsid w:val="00DA3687"/>
    <w:rsid w:val="00DA4591"/>
    <w:rsid w:val="00DA6259"/>
    <w:rsid w:val="00DA6332"/>
    <w:rsid w:val="00DA660D"/>
    <w:rsid w:val="00DA69D9"/>
    <w:rsid w:val="00DA6C2D"/>
    <w:rsid w:val="00DA7907"/>
    <w:rsid w:val="00DA7AA6"/>
    <w:rsid w:val="00DB0F11"/>
    <w:rsid w:val="00DB0F88"/>
    <w:rsid w:val="00DB1307"/>
    <w:rsid w:val="00DB138A"/>
    <w:rsid w:val="00DB1D2E"/>
    <w:rsid w:val="00DB1E41"/>
    <w:rsid w:val="00DB1F80"/>
    <w:rsid w:val="00DB2919"/>
    <w:rsid w:val="00DB2E89"/>
    <w:rsid w:val="00DB3851"/>
    <w:rsid w:val="00DB4CBC"/>
    <w:rsid w:val="00DB4DF6"/>
    <w:rsid w:val="00DB5524"/>
    <w:rsid w:val="00DB58CB"/>
    <w:rsid w:val="00DB6656"/>
    <w:rsid w:val="00DB66C6"/>
    <w:rsid w:val="00DB6708"/>
    <w:rsid w:val="00DB6CDA"/>
    <w:rsid w:val="00DB7298"/>
    <w:rsid w:val="00DB73F3"/>
    <w:rsid w:val="00DC07C8"/>
    <w:rsid w:val="00DC0819"/>
    <w:rsid w:val="00DC13D3"/>
    <w:rsid w:val="00DC1B96"/>
    <w:rsid w:val="00DC2215"/>
    <w:rsid w:val="00DC2BE0"/>
    <w:rsid w:val="00DC346D"/>
    <w:rsid w:val="00DC350B"/>
    <w:rsid w:val="00DC4097"/>
    <w:rsid w:val="00DC4420"/>
    <w:rsid w:val="00DC4F11"/>
    <w:rsid w:val="00DC5645"/>
    <w:rsid w:val="00DC5678"/>
    <w:rsid w:val="00DC591F"/>
    <w:rsid w:val="00DC5F62"/>
    <w:rsid w:val="00DC6710"/>
    <w:rsid w:val="00DC68D4"/>
    <w:rsid w:val="00DC6B57"/>
    <w:rsid w:val="00DC70A2"/>
    <w:rsid w:val="00DC73F9"/>
    <w:rsid w:val="00DC7752"/>
    <w:rsid w:val="00DC7A52"/>
    <w:rsid w:val="00DC7DCA"/>
    <w:rsid w:val="00DD073B"/>
    <w:rsid w:val="00DD0833"/>
    <w:rsid w:val="00DD0907"/>
    <w:rsid w:val="00DD0DB4"/>
    <w:rsid w:val="00DD10A8"/>
    <w:rsid w:val="00DD13C3"/>
    <w:rsid w:val="00DD1516"/>
    <w:rsid w:val="00DD1AAD"/>
    <w:rsid w:val="00DD1E0D"/>
    <w:rsid w:val="00DD1F37"/>
    <w:rsid w:val="00DD23E7"/>
    <w:rsid w:val="00DD3DE5"/>
    <w:rsid w:val="00DD3FEE"/>
    <w:rsid w:val="00DD67C8"/>
    <w:rsid w:val="00DD7B90"/>
    <w:rsid w:val="00DD7D40"/>
    <w:rsid w:val="00DE171F"/>
    <w:rsid w:val="00DE1D04"/>
    <w:rsid w:val="00DE1D0E"/>
    <w:rsid w:val="00DE1D5B"/>
    <w:rsid w:val="00DE27B1"/>
    <w:rsid w:val="00DE397C"/>
    <w:rsid w:val="00DE3A7C"/>
    <w:rsid w:val="00DE3CB8"/>
    <w:rsid w:val="00DE464B"/>
    <w:rsid w:val="00DE51D3"/>
    <w:rsid w:val="00DE5588"/>
    <w:rsid w:val="00DE5C08"/>
    <w:rsid w:val="00DE5C09"/>
    <w:rsid w:val="00DE71E3"/>
    <w:rsid w:val="00DE75CE"/>
    <w:rsid w:val="00DE764A"/>
    <w:rsid w:val="00DE7C83"/>
    <w:rsid w:val="00DF1215"/>
    <w:rsid w:val="00DF17EB"/>
    <w:rsid w:val="00DF213C"/>
    <w:rsid w:val="00DF267A"/>
    <w:rsid w:val="00DF2E53"/>
    <w:rsid w:val="00DF375B"/>
    <w:rsid w:val="00DF42C1"/>
    <w:rsid w:val="00DF448A"/>
    <w:rsid w:val="00DF5739"/>
    <w:rsid w:val="00DF5AE9"/>
    <w:rsid w:val="00DF5E77"/>
    <w:rsid w:val="00DF6397"/>
    <w:rsid w:val="00DF7058"/>
    <w:rsid w:val="00DF70CE"/>
    <w:rsid w:val="00DF7770"/>
    <w:rsid w:val="00E000FA"/>
    <w:rsid w:val="00E003AD"/>
    <w:rsid w:val="00E01042"/>
    <w:rsid w:val="00E018EC"/>
    <w:rsid w:val="00E01916"/>
    <w:rsid w:val="00E02407"/>
    <w:rsid w:val="00E02645"/>
    <w:rsid w:val="00E02C33"/>
    <w:rsid w:val="00E0395B"/>
    <w:rsid w:val="00E03B02"/>
    <w:rsid w:val="00E03F1D"/>
    <w:rsid w:val="00E06AEE"/>
    <w:rsid w:val="00E06B37"/>
    <w:rsid w:val="00E06D76"/>
    <w:rsid w:val="00E10306"/>
    <w:rsid w:val="00E1044B"/>
    <w:rsid w:val="00E113D3"/>
    <w:rsid w:val="00E11DCA"/>
    <w:rsid w:val="00E11FB9"/>
    <w:rsid w:val="00E12470"/>
    <w:rsid w:val="00E12FD4"/>
    <w:rsid w:val="00E132BA"/>
    <w:rsid w:val="00E132F7"/>
    <w:rsid w:val="00E13BDC"/>
    <w:rsid w:val="00E1415B"/>
    <w:rsid w:val="00E1457F"/>
    <w:rsid w:val="00E156DE"/>
    <w:rsid w:val="00E16252"/>
    <w:rsid w:val="00E16E85"/>
    <w:rsid w:val="00E201C1"/>
    <w:rsid w:val="00E20D2F"/>
    <w:rsid w:val="00E218CD"/>
    <w:rsid w:val="00E22230"/>
    <w:rsid w:val="00E22286"/>
    <w:rsid w:val="00E22DF8"/>
    <w:rsid w:val="00E232CC"/>
    <w:rsid w:val="00E2365E"/>
    <w:rsid w:val="00E23999"/>
    <w:rsid w:val="00E24178"/>
    <w:rsid w:val="00E245D2"/>
    <w:rsid w:val="00E24785"/>
    <w:rsid w:val="00E25576"/>
    <w:rsid w:val="00E2591D"/>
    <w:rsid w:val="00E25E0F"/>
    <w:rsid w:val="00E266DE"/>
    <w:rsid w:val="00E26736"/>
    <w:rsid w:val="00E26ECE"/>
    <w:rsid w:val="00E272FC"/>
    <w:rsid w:val="00E300F0"/>
    <w:rsid w:val="00E301F9"/>
    <w:rsid w:val="00E30543"/>
    <w:rsid w:val="00E30C21"/>
    <w:rsid w:val="00E31349"/>
    <w:rsid w:val="00E320B5"/>
    <w:rsid w:val="00E32FCA"/>
    <w:rsid w:val="00E333DE"/>
    <w:rsid w:val="00E3398B"/>
    <w:rsid w:val="00E33BCF"/>
    <w:rsid w:val="00E35709"/>
    <w:rsid w:val="00E35CB9"/>
    <w:rsid w:val="00E36058"/>
    <w:rsid w:val="00E36907"/>
    <w:rsid w:val="00E3788D"/>
    <w:rsid w:val="00E37F6D"/>
    <w:rsid w:val="00E403E3"/>
    <w:rsid w:val="00E40F97"/>
    <w:rsid w:val="00E41AA4"/>
    <w:rsid w:val="00E4225C"/>
    <w:rsid w:val="00E42F7D"/>
    <w:rsid w:val="00E431CC"/>
    <w:rsid w:val="00E43D25"/>
    <w:rsid w:val="00E43FE2"/>
    <w:rsid w:val="00E45877"/>
    <w:rsid w:val="00E45947"/>
    <w:rsid w:val="00E45C58"/>
    <w:rsid w:val="00E45C5B"/>
    <w:rsid w:val="00E4602C"/>
    <w:rsid w:val="00E460B0"/>
    <w:rsid w:val="00E4675C"/>
    <w:rsid w:val="00E46AB2"/>
    <w:rsid w:val="00E46F8B"/>
    <w:rsid w:val="00E47046"/>
    <w:rsid w:val="00E47204"/>
    <w:rsid w:val="00E472BC"/>
    <w:rsid w:val="00E4780E"/>
    <w:rsid w:val="00E5056D"/>
    <w:rsid w:val="00E514D4"/>
    <w:rsid w:val="00E51C21"/>
    <w:rsid w:val="00E52170"/>
    <w:rsid w:val="00E525BF"/>
    <w:rsid w:val="00E5378F"/>
    <w:rsid w:val="00E5383C"/>
    <w:rsid w:val="00E53961"/>
    <w:rsid w:val="00E545C8"/>
    <w:rsid w:val="00E54BEB"/>
    <w:rsid w:val="00E55B65"/>
    <w:rsid w:val="00E55C5A"/>
    <w:rsid w:val="00E56301"/>
    <w:rsid w:val="00E5724C"/>
    <w:rsid w:val="00E609FB"/>
    <w:rsid w:val="00E60F70"/>
    <w:rsid w:val="00E616F7"/>
    <w:rsid w:val="00E6284D"/>
    <w:rsid w:val="00E63049"/>
    <w:rsid w:val="00E63663"/>
    <w:rsid w:val="00E639F6"/>
    <w:rsid w:val="00E63B26"/>
    <w:rsid w:val="00E64008"/>
    <w:rsid w:val="00E64248"/>
    <w:rsid w:val="00E65462"/>
    <w:rsid w:val="00E66F55"/>
    <w:rsid w:val="00E67739"/>
    <w:rsid w:val="00E7051B"/>
    <w:rsid w:val="00E7118C"/>
    <w:rsid w:val="00E71C66"/>
    <w:rsid w:val="00E71EBA"/>
    <w:rsid w:val="00E72227"/>
    <w:rsid w:val="00E72395"/>
    <w:rsid w:val="00E72B09"/>
    <w:rsid w:val="00E7337F"/>
    <w:rsid w:val="00E74122"/>
    <w:rsid w:val="00E764C7"/>
    <w:rsid w:val="00E768BC"/>
    <w:rsid w:val="00E80A3C"/>
    <w:rsid w:val="00E80A4F"/>
    <w:rsid w:val="00E80CA3"/>
    <w:rsid w:val="00E811C5"/>
    <w:rsid w:val="00E81359"/>
    <w:rsid w:val="00E81575"/>
    <w:rsid w:val="00E819DB"/>
    <w:rsid w:val="00E81D2A"/>
    <w:rsid w:val="00E81E44"/>
    <w:rsid w:val="00E82BDC"/>
    <w:rsid w:val="00E82D13"/>
    <w:rsid w:val="00E84AA2"/>
    <w:rsid w:val="00E84B6D"/>
    <w:rsid w:val="00E85068"/>
    <w:rsid w:val="00E8537D"/>
    <w:rsid w:val="00E869DE"/>
    <w:rsid w:val="00E86FA0"/>
    <w:rsid w:val="00E900E4"/>
    <w:rsid w:val="00E904C1"/>
    <w:rsid w:val="00E90796"/>
    <w:rsid w:val="00E90987"/>
    <w:rsid w:val="00E92E81"/>
    <w:rsid w:val="00E93874"/>
    <w:rsid w:val="00E93897"/>
    <w:rsid w:val="00E94A37"/>
    <w:rsid w:val="00E94BAF"/>
    <w:rsid w:val="00E94F2F"/>
    <w:rsid w:val="00E94FE7"/>
    <w:rsid w:val="00E952CD"/>
    <w:rsid w:val="00E955F1"/>
    <w:rsid w:val="00E96E70"/>
    <w:rsid w:val="00E9716C"/>
    <w:rsid w:val="00E97E62"/>
    <w:rsid w:val="00EA0578"/>
    <w:rsid w:val="00EA0609"/>
    <w:rsid w:val="00EA16B8"/>
    <w:rsid w:val="00EA1E02"/>
    <w:rsid w:val="00EA27B6"/>
    <w:rsid w:val="00EA2E07"/>
    <w:rsid w:val="00EA2F45"/>
    <w:rsid w:val="00EA2FCC"/>
    <w:rsid w:val="00EA30E2"/>
    <w:rsid w:val="00EA4725"/>
    <w:rsid w:val="00EA47CA"/>
    <w:rsid w:val="00EA50FA"/>
    <w:rsid w:val="00EA5BFB"/>
    <w:rsid w:val="00EA65AD"/>
    <w:rsid w:val="00EA73DD"/>
    <w:rsid w:val="00EA7707"/>
    <w:rsid w:val="00EB0012"/>
    <w:rsid w:val="00EB02CE"/>
    <w:rsid w:val="00EB0E45"/>
    <w:rsid w:val="00EB0F04"/>
    <w:rsid w:val="00EB1EE3"/>
    <w:rsid w:val="00EB285E"/>
    <w:rsid w:val="00EB29B7"/>
    <w:rsid w:val="00EB2D62"/>
    <w:rsid w:val="00EB32CF"/>
    <w:rsid w:val="00EB330C"/>
    <w:rsid w:val="00EB3E47"/>
    <w:rsid w:val="00EB47BD"/>
    <w:rsid w:val="00EB4D0E"/>
    <w:rsid w:val="00EB513A"/>
    <w:rsid w:val="00EB57EF"/>
    <w:rsid w:val="00EB5BC0"/>
    <w:rsid w:val="00EB6955"/>
    <w:rsid w:val="00EB6BE0"/>
    <w:rsid w:val="00EB6DE5"/>
    <w:rsid w:val="00EB7B02"/>
    <w:rsid w:val="00EC0054"/>
    <w:rsid w:val="00EC0657"/>
    <w:rsid w:val="00EC087D"/>
    <w:rsid w:val="00EC0C9F"/>
    <w:rsid w:val="00EC19D1"/>
    <w:rsid w:val="00EC1E52"/>
    <w:rsid w:val="00EC28E5"/>
    <w:rsid w:val="00EC2AB5"/>
    <w:rsid w:val="00EC30D1"/>
    <w:rsid w:val="00EC3508"/>
    <w:rsid w:val="00EC3D20"/>
    <w:rsid w:val="00EC41E6"/>
    <w:rsid w:val="00EC4E6E"/>
    <w:rsid w:val="00EC4FC1"/>
    <w:rsid w:val="00ED0092"/>
    <w:rsid w:val="00ED1EF1"/>
    <w:rsid w:val="00ED277E"/>
    <w:rsid w:val="00ED2AA5"/>
    <w:rsid w:val="00ED30B1"/>
    <w:rsid w:val="00ED30B4"/>
    <w:rsid w:val="00ED317F"/>
    <w:rsid w:val="00ED3186"/>
    <w:rsid w:val="00ED3F5C"/>
    <w:rsid w:val="00ED453D"/>
    <w:rsid w:val="00ED4719"/>
    <w:rsid w:val="00ED59D9"/>
    <w:rsid w:val="00ED5B09"/>
    <w:rsid w:val="00ED78B9"/>
    <w:rsid w:val="00ED7FA6"/>
    <w:rsid w:val="00EE1E72"/>
    <w:rsid w:val="00EE25C2"/>
    <w:rsid w:val="00EE262A"/>
    <w:rsid w:val="00EE2739"/>
    <w:rsid w:val="00EE274E"/>
    <w:rsid w:val="00EE3CCD"/>
    <w:rsid w:val="00EE4205"/>
    <w:rsid w:val="00EE4357"/>
    <w:rsid w:val="00EE4A49"/>
    <w:rsid w:val="00EE50B2"/>
    <w:rsid w:val="00EE5A1E"/>
    <w:rsid w:val="00EE5CD1"/>
    <w:rsid w:val="00EE62BB"/>
    <w:rsid w:val="00EE6509"/>
    <w:rsid w:val="00EE6939"/>
    <w:rsid w:val="00EE6A78"/>
    <w:rsid w:val="00EE6CB3"/>
    <w:rsid w:val="00EE6D6B"/>
    <w:rsid w:val="00EF0F87"/>
    <w:rsid w:val="00EF0FBC"/>
    <w:rsid w:val="00EF1087"/>
    <w:rsid w:val="00EF1F3F"/>
    <w:rsid w:val="00EF3883"/>
    <w:rsid w:val="00EF3C1B"/>
    <w:rsid w:val="00EF4D30"/>
    <w:rsid w:val="00EF4E9E"/>
    <w:rsid w:val="00EF5215"/>
    <w:rsid w:val="00EF5C46"/>
    <w:rsid w:val="00EF60F6"/>
    <w:rsid w:val="00EF6800"/>
    <w:rsid w:val="00EF7E93"/>
    <w:rsid w:val="00F0047E"/>
    <w:rsid w:val="00F005A9"/>
    <w:rsid w:val="00F00760"/>
    <w:rsid w:val="00F00A3C"/>
    <w:rsid w:val="00F01B79"/>
    <w:rsid w:val="00F023DF"/>
    <w:rsid w:val="00F0240B"/>
    <w:rsid w:val="00F031F6"/>
    <w:rsid w:val="00F032CC"/>
    <w:rsid w:val="00F040BF"/>
    <w:rsid w:val="00F049E5"/>
    <w:rsid w:val="00F05203"/>
    <w:rsid w:val="00F057CF"/>
    <w:rsid w:val="00F06585"/>
    <w:rsid w:val="00F06AE3"/>
    <w:rsid w:val="00F06E63"/>
    <w:rsid w:val="00F07A3B"/>
    <w:rsid w:val="00F1088A"/>
    <w:rsid w:val="00F108A0"/>
    <w:rsid w:val="00F1170D"/>
    <w:rsid w:val="00F11D40"/>
    <w:rsid w:val="00F11F83"/>
    <w:rsid w:val="00F123CB"/>
    <w:rsid w:val="00F12EB7"/>
    <w:rsid w:val="00F13E44"/>
    <w:rsid w:val="00F141A1"/>
    <w:rsid w:val="00F14BC3"/>
    <w:rsid w:val="00F15AAC"/>
    <w:rsid w:val="00F15B33"/>
    <w:rsid w:val="00F16487"/>
    <w:rsid w:val="00F16F9B"/>
    <w:rsid w:val="00F172AE"/>
    <w:rsid w:val="00F17556"/>
    <w:rsid w:val="00F17E0E"/>
    <w:rsid w:val="00F17F98"/>
    <w:rsid w:val="00F21428"/>
    <w:rsid w:val="00F2182A"/>
    <w:rsid w:val="00F21C95"/>
    <w:rsid w:val="00F21CC1"/>
    <w:rsid w:val="00F21FAB"/>
    <w:rsid w:val="00F22A76"/>
    <w:rsid w:val="00F23994"/>
    <w:rsid w:val="00F239BB"/>
    <w:rsid w:val="00F23FB5"/>
    <w:rsid w:val="00F24CA4"/>
    <w:rsid w:val="00F254DF"/>
    <w:rsid w:val="00F256E6"/>
    <w:rsid w:val="00F257FD"/>
    <w:rsid w:val="00F26317"/>
    <w:rsid w:val="00F271C6"/>
    <w:rsid w:val="00F304E3"/>
    <w:rsid w:val="00F30B2F"/>
    <w:rsid w:val="00F30C03"/>
    <w:rsid w:val="00F31443"/>
    <w:rsid w:val="00F320A0"/>
    <w:rsid w:val="00F32901"/>
    <w:rsid w:val="00F32CB9"/>
    <w:rsid w:val="00F32CE6"/>
    <w:rsid w:val="00F33908"/>
    <w:rsid w:val="00F33BC7"/>
    <w:rsid w:val="00F344DA"/>
    <w:rsid w:val="00F34CBD"/>
    <w:rsid w:val="00F3627D"/>
    <w:rsid w:val="00F36C1D"/>
    <w:rsid w:val="00F37600"/>
    <w:rsid w:val="00F37EA2"/>
    <w:rsid w:val="00F40D38"/>
    <w:rsid w:val="00F4124F"/>
    <w:rsid w:val="00F42769"/>
    <w:rsid w:val="00F42B7A"/>
    <w:rsid w:val="00F433C1"/>
    <w:rsid w:val="00F44540"/>
    <w:rsid w:val="00F44813"/>
    <w:rsid w:val="00F451B9"/>
    <w:rsid w:val="00F454C1"/>
    <w:rsid w:val="00F45640"/>
    <w:rsid w:val="00F46746"/>
    <w:rsid w:val="00F469D2"/>
    <w:rsid w:val="00F472DD"/>
    <w:rsid w:val="00F473AC"/>
    <w:rsid w:val="00F47770"/>
    <w:rsid w:val="00F5063C"/>
    <w:rsid w:val="00F53680"/>
    <w:rsid w:val="00F54B5D"/>
    <w:rsid w:val="00F54C39"/>
    <w:rsid w:val="00F55172"/>
    <w:rsid w:val="00F55D58"/>
    <w:rsid w:val="00F56348"/>
    <w:rsid w:val="00F567C7"/>
    <w:rsid w:val="00F56CB4"/>
    <w:rsid w:val="00F57263"/>
    <w:rsid w:val="00F57543"/>
    <w:rsid w:val="00F57C90"/>
    <w:rsid w:val="00F603AF"/>
    <w:rsid w:val="00F6097D"/>
    <w:rsid w:val="00F6121C"/>
    <w:rsid w:val="00F612A9"/>
    <w:rsid w:val="00F62948"/>
    <w:rsid w:val="00F633C2"/>
    <w:rsid w:val="00F63553"/>
    <w:rsid w:val="00F639DF"/>
    <w:rsid w:val="00F64237"/>
    <w:rsid w:val="00F6599D"/>
    <w:rsid w:val="00F65B60"/>
    <w:rsid w:val="00F66006"/>
    <w:rsid w:val="00F6735B"/>
    <w:rsid w:val="00F675EF"/>
    <w:rsid w:val="00F67B00"/>
    <w:rsid w:val="00F67C98"/>
    <w:rsid w:val="00F67D4F"/>
    <w:rsid w:val="00F700DC"/>
    <w:rsid w:val="00F7041F"/>
    <w:rsid w:val="00F705D2"/>
    <w:rsid w:val="00F71CC4"/>
    <w:rsid w:val="00F72626"/>
    <w:rsid w:val="00F73DB0"/>
    <w:rsid w:val="00F7426D"/>
    <w:rsid w:val="00F76FA2"/>
    <w:rsid w:val="00F77C65"/>
    <w:rsid w:val="00F81D06"/>
    <w:rsid w:val="00F82321"/>
    <w:rsid w:val="00F8281C"/>
    <w:rsid w:val="00F82843"/>
    <w:rsid w:val="00F82E0A"/>
    <w:rsid w:val="00F83BD5"/>
    <w:rsid w:val="00F84236"/>
    <w:rsid w:val="00F84E15"/>
    <w:rsid w:val="00F85CAF"/>
    <w:rsid w:val="00F85F18"/>
    <w:rsid w:val="00F85F3D"/>
    <w:rsid w:val="00F86AC9"/>
    <w:rsid w:val="00F874E4"/>
    <w:rsid w:val="00F8755B"/>
    <w:rsid w:val="00F91EA3"/>
    <w:rsid w:val="00F93087"/>
    <w:rsid w:val="00F93190"/>
    <w:rsid w:val="00F93B58"/>
    <w:rsid w:val="00F94121"/>
    <w:rsid w:val="00F94834"/>
    <w:rsid w:val="00F94A8B"/>
    <w:rsid w:val="00F94D84"/>
    <w:rsid w:val="00F94E0A"/>
    <w:rsid w:val="00F94F27"/>
    <w:rsid w:val="00F95451"/>
    <w:rsid w:val="00F95F87"/>
    <w:rsid w:val="00F96C6A"/>
    <w:rsid w:val="00F97050"/>
    <w:rsid w:val="00F97634"/>
    <w:rsid w:val="00F97809"/>
    <w:rsid w:val="00FA07E9"/>
    <w:rsid w:val="00FA0CA1"/>
    <w:rsid w:val="00FA0D6E"/>
    <w:rsid w:val="00FA16E0"/>
    <w:rsid w:val="00FA29D6"/>
    <w:rsid w:val="00FA4C1A"/>
    <w:rsid w:val="00FA5747"/>
    <w:rsid w:val="00FA633F"/>
    <w:rsid w:val="00FA6823"/>
    <w:rsid w:val="00FA7E8F"/>
    <w:rsid w:val="00FB0918"/>
    <w:rsid w:val="00FB09B0"/>
    <w:rsid w:val="00FB1125"/>
    <w:rsid w:val="00FB1214"/>
    <w:rsid w:val="00FB1ED7"/>
    <w:rsid w:val="00FB1F4F"/>
    <w:rsid w:val="00FB38B3"/>
    <w:rsid w:val="00FB4316"/>
    <w:rsid w:val="00FB46FB"/>
    <w:rsid w:val="00FB4C52"/>
    <w:rsid w:val="00FB4EE5"/>
    <w:rsid w:val="00FB53F8"/>
    <w:rsid w:val="00FB5618"/>
    <w:rsid w:val="00FB5639"/>
    <w:rsid w:val="00FB5AF4"/>
    <w:rsid w:val="00FB5F78"/>
    <w:rsid w:val="00FB67C4"/>
    <w:rsid w:val="00FC0720"/>
    <w:rsid w:val="00FC264D"/>
    <w:rsid w:val="00FC2B7A"/>
    <w:rsid w:val="00FC3440"/>
    <w:rsid w:val="00FC3CD1"/>
    <w:rsid w:val="00FC41EA"/>
    <w:rsid w:val="00FC4CA6"/>
    <w:rsid w:val="00FC5FF8"/>
    <w:rsid w:val="00FC668E"/>
    <w:rsid w:val="00FC6E5D"/>
    <w:rsid w:val="00FC7BF6"/>
    <w:rsid w:val="00FD00A1"/>
    <w:rsid w:val="00FD0EE3"/>
    <w:rsid w:val="00FD103E"/>
    <w:rsid w:val="00FD1238"/>
    <w:rsid w:val="00FD1274"/>
    <w:rsid w:val="00FD1734"/>
    <w:rsid w:val="00FD174C"/>
    <w:rsid w:val="00FD1CDD"/>
    <w:rsid w:val="00FD1E81"/>
    <w:rsid w:val="00FD27CB"/>
    <w:rsid w:val="00FD31AC"/>
    <w:rsid w:val="00FD3240"/>
    <w:rsid w:val="00FD37A8"/>
    <w:rsid w:val="00FD3EAB"/>
    <w:rsid w:val="00FD3F18"/>
    <w:rsid w:val="00FD4604"/>
    <w:rsid w:val="00FD4BFE"/>
    <w:rsid w:val="00FD575B"/>
    <w:rsid w:val="00FD5FE8"/>
    <w:rsid w:val="00FD6420"/>
    <w:rsid w:val="00FD6A24"/>
    <w:rsid w:val="00FD7098"/>
    <w:rsid w:val="00FD727D"/>
    <w:rsid w:val="00FD738B"/>
    <w:rsid w:val="00FD75A4"/>
    <w:rsid w:val="00FD7A0F"/>
    <w:rsid w:val="00FE03BE"/>
    <w:rsid w:val="00FE0E2B"/>
    <w:rsid w:val="00FE1CD0"/>
    <w:rsid w:val="00FE24A3"/>
    <w:rsid w:val="00FE2692"/>
    <w:rsid w:val="00FE2F9D"/>
    <w:rsid w:val="00FE3901"/>
    <w:rsid w:val="00FE5DA2"/>
    <w:rsid w:val="00FE60C9"/>
    <w:rsid w:val="00FE62C8"/>
    <w:rsid w:val="00FE66F1"/>
    <w:rsid w:val="00FE6B0E"/>
    <w:rsid w:val="00FE7716"/>
    <w:rsid w:val="00FE77CA"/>
    <w:rsid w:val="00FF00D6"/>
    <w:rsid w:val="00FF23F9"/>
    <w:rsid w:val="00FF2F59"/>
    <w:rsid w:val="00FF3256"/>
    <w:rsid w:val="00FF4205"/>
    <w:rsid w:val="00FF43ED"/>
    <w:rsid w:val="00FF498F"/>
    <w:rsid w:val="00FF5719"/>
    <w:rsid w:val="00FF6529"/>
    <w:rsid w:val="00FF6C18"/>
    <w:rsid w:val="00FF6E04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E02EFE"/>
  <w15:docId w15:val="{B4780D7B-2FEC-471B-B686-8660E016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121"/>
    <w:pPr>
      <w:spacing w:line="360" w:lineRule="auto"/>
      <w:jc w:val="both"/>
    </w:pPr>
    <w:rPr>
      <w:rFonts w:ascii="Tahoma" w:hAnsi="Tahoma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A392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A392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6A392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1F18B0"/>
    <w:pPr>
      <w:keepNext/>
      <w:numPr>
        <w:ilvl w:val="3"/>
        <w:numId w:val="5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uiPriority w:val="9"/>
    <w:qFormat/>
    <w:rsid w:val="00661A81"/>
    <w:pPr>
      <w:numPr>
        <w:ilvl w:val="4"/>
        <w:numId w:val="5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306F2"/>
    <w:rPr>
      <w:rFonts w:ascii="Tahoma" w:hAnsi="Tahoma"/>
      <w:b/>
      <w:bCs/>
      <w:sz w:val="24"/>
      <w:szCs w:val="28"/>
      <w:lang w:val="pt-BR"/>
    </w:rPr>
  </w:style>
  <w:style w:type="paragraph" w:styleId="Cabealho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238D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C238D6"/>
    <w:rPr>
      <w:rFonts w:ascii="Tahoma" w:hAnsi="Tahoma"/>
      <w:sz w:val="14"/>
    </w:rPr>
  </w:style>
  <w:style w:type="paragraph" w:styleId="Textodenotaderodap">
    <w:name w:val="footnote text"/>
    <w:basedOn w:val="Normal"/>
    <w:semiHidden/>
    <w:rsid w:val="00CE0CB7"/>
    <w:pPr>
      <w:spacing w:before="120" w:after="60"/>
      <w:ind w:left="227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Fontepargpadro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Sumrio1">
    <w:name w:val="toc 1"/>
    <w:basedOn w:val="Normal"/>
    <w:next w:val="Normal"/>
    <w:autoRedefine/>
    <w:semiHidden/>
    <w:rsid w:val="000C72FB"/>
  </w:style>
  <w:style w:type="paragraph" w:styleId="Sumrio2">
    <w:name w:val="toc 2"/>
    <w:basedOn w:val="Normal"/>
    <w:next w:val="Normal"/>
    <w:autoRedefine/>
    <w:semiHidden/>
    <w:rsid w:val="000C72FB"/>
    <w:pPr>
      <w:ind w:left="200"/>
    </w:pPr>
  </w:style>
  <w:style w:type="paragraph" w:styleId="Sumrio3">
    <w:name w:val="toc 3"/>
    <w:basedOn w:val="Normal"/>
    <w:next w:val="Normal"/>
    <w:autoRedefine/>
    <w:semiHidden/>
    <w:rsid w:val="000C72FB"/>
    <w:pPr>
      <w:ind w:left="400"/>
    </w:pPr>
  </w:style>
  <w:style w:type="paragraph" w:styleId="Sumrio4">
    <w:name w:val="toc 4"/>
    <w:basedOn w:val="Normal"/>
    <w:next w:val="Normal"/>
    <w:autoRedefine/>
    <w:semiHidden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Sumrio5">
    <w:name w:val="toc 5"/>
    <w:basedOn w:val="Normal"/>
    <w:next w:val="Normal"/>
    <w:autoRedefine/>
    <w:semiHidden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Sumrio6">
    <w:name w:val="toc 6"/>
    <w:basedOn w:val="Normal"/>
    <w:next w:val="Normal"/>
    <w:autoRedefine/>
    <w:semiHidden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Sumrio7">
    <w:name w:val="toc 7"/>
    <w:basedOn w:val="Normal"/>
    <w:next w:val="Normal"/>
    <w:autoRedefine/>
    <w:semiHidden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Sumrio8">
    <w:name w:val="toc 8"/>
    <w:basedOn w:val="Normal"/>
    <w:next w:val="Normal"/>
    <w:autoRedefine/>
    <w:semiHidden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Sumrio9">
    <w:name w:val="toc 9"/>
    <w:basedOn w:val="Normal"/>
    <w:next w:val="Normal"/>
    <w:autoRedefine/>
    <w:semiHidden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Textodebalo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Legenda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Commarcadores">
    <w:name w:val="List Bullet"/>
    <w:basedOn w:val="Normal"/>
    <w:rsid w:val="00764DFA"/>
    <w:pPr>
      <w:numPr>
        <w:numId w:val="1"/>
      </w:numPr>
    </w:pPr>
  </w:style>
  <w:style w:type="character" w:styleId="Refdecomentrio">
    <w:name w:val="annotation reference"/>
    <w:basedOn w:val="Fontepargpadro"/>
    <w:semiHidden/>
    <w:rsid w:val="00D50DF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character" w:customStyle="1" w:styleId="RodapChar">
    <w:name w:val="Rodapé Char"/>
    <w:basedOn w:val="Fontepargpadro"/>
    <w:link w:val="Rodap"/>
    <w:rsid w:val="007F58AB"/>
    <w:rPr>
      <w:rFonts w:ascii="Tahoma" w:hAnsi="Tahoma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60DA4"/>
    <w:rPr>
      <w:rFonts w:ascii="Tahoma" w:hAnsi="Tahoma" w:cs="Arial"/>
      <w:b/>
      <w:bCs/>
      <w:kern w:val="32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483922"/>
    <w:pPr>
      <w:ind w:left="720"/>
      <w:contextualSpacing/>
    </w:pPr>
  </w:style>
  <w:style w:type="paragraph" w:styleId="Commarcadores2">
    <w:name w:val="List Bullet 2"/>
    <w:basedOn w:val="Normal"/>
    <w:rsid w:val="00870F41"/>
    <w:pPr>
      <w:numPr>
        <w:numId w:val="2"/>
      </w:numPr>
      <w:contextualSpacing/>
    </w:pPr>
  </w:style>
  <w:style w:type="paragraph" w:customStyle="1" w:styleId="Bullet">
    <w:name w:val="Bullet"/>
    <w:basedOn w:val="Normal"/>
    <w:rsid w:val="00870F41"/>
    <w:pPr>
      <w:numPr>
        <w:numId w:val="3"/>
      </w:numPr>
      <w:jc w:val="left"/>
    </w:pPr>
    <w:rPr>
      <w:rFonts w:ascii="Times New Roman" w:hAnsi="Times New Roman"/>
      <w:szCs w:val="20"/>
      <w:lang w:val="en-US"/>
    </w:rPr>
  </w:style>
  <w:style w:type="paragraph" w:styleId="Corpodetexto2">
    <w:name w:val="Body Text 2"/>
    <w:basedOn w:val="Normal"/>
    <w:link w:val="Corpodetexto2Char"/>
    <w:rsid w:val="00870F41"/>
    <w:pPr>
      <w:tabs>
        <w:tab w:val="left" w:pos="360"/>
      </w:tabs>
      <w:jc w:val="left"/>
    </w:pPr>
    <w:rPr>
      <w:rFonts w:ascii="Arial" w:hAnsi="Arial"/>
      <w:snapToGrid w:val="0"/>
      <w:sz w:val="18"/>
      <w:szCs w:val="20"/>
      <w:lang w:val="en-US"/>
    </w:rPr>
  </w:style>
  <w:style w:type="character" w:customStyle="1" w:styleId="Corpodetexto2Char">
    <w:name w:val="Corpo de texto 2 Char"/>
    <w:basedOn w:val="Fontepargpadro"/>
    <w:link w:val="Corpodetexto2"/>
    <w:rsid w:val="00870F41"/>
    <w:rPr>
      <w:rFonts w:ascii="Arial" w:hAnsi="Arial"/>
      <w:snapToGrid w:val="0"/>
      <w:sz w:val="18"/>
    </w:rPr>
  </w:style>
  <w:style w:type="paragraph" w:styleId="Ttulo">
    <w:name w:val="Title"/>
    <w:basedOn w:val="Normal"/>
    <w:next w:val="Normal"/>
    <w:link w:val="TtuloChar"/>
    <w:qFormat/>
    <w:rsid w:val="00B82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B82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75EF"/>
    <w:rPr>
      <w:rFonts w:ascii="Courier New" w:hAnsi="Courier New" w:cs="Courier New"/>
    </w:rPr>
  </w:style>
  <w:style w:type="character" w:styleId="HiperlinkVisitado">
    <w:name w:val="FollowedHyperlink"/>
    <w:basedOn w:val="Fontepargpadro"/>
    <w:rsid w:val="005218B1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B5B13"/>
    <w:rPr>
      <w:rFonts w:ascii="Tahoma" w:hAnsi="Tahoma" w:cs="Arial"/>
      <w:b/>
      <w:bCs/>
      <w:iCs/>
      <w:sz w:val="28"/>
      <w:szCs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C0054"/>
    <w:rPr>
      <w:rFonts w:ascii="Arial" w:hAnsi="Arial" w:cs="Arial"/>
      <w:lang w:val="pt-PT" w:eastAsia="pt-PT"/>
    </w:rPr>
  </w:style>
  <w:style w:type="character" w:customStyle="1" w:styleId="apple-converted-space">
    <w:name w:val="apple-converted-space"/>
    <w:basedOn w:val="Fontepargpadro"/>
    <w:rsid w:val="005D0E34"/>
  </w:style>
  <w:style w:type="character" w:styleId="Forte">
    <w:name w:val="Strong"/>
    <w:basedOn w:val="Fontepargpadro"/>
    <w:uiPriority w:val="22"/>
    <w:qFormat/>
    <w:rsid w:val="005D0E34"/>
    <w:rPr>
      <w:b/>
      <w:bCs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1483D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27CB"/>
    <w:pPr>
      <w:widowControl/>
      <w:autoSpaceDE/>
      <w:autoSpaceDN/>
      <w:adjustRightInd/>
    </w:pPr>
    <w:rPr>
      <w:rFonts w:ascii="Tahoma" w:hAnsi="Tahoma" w:cs="Times New Roman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27CB"/>
    <w:rPr>
      <w:rFonts w:ascii="Tahoma" w:hAnsi="Tahoma" w:cs="Arial"/>
      <w:b/>
      <w:bCs/>
      <w:lang w:val="pt-BR" w:eastAsia="pt-PT"/>
    </w:rPr>
  </w:style>
  <w:style w:type="character" w:styleId="MenoPendente">
    <w:name w:val="Unresolved Mention"/>
    <w:basedOn w:val="Fontepargpadro"/>
    <w:uiPriority w:val="99"/>
    <w:semiHidden/>
    <w:unhideWhenUsed/>
    <w:rsid w:val="003B6C1C"/>
    <w:rPr>
      <w:color w:val="605E5C"/>
      <w:shd w:val="clear" w:color="auto" w:fill="E1DFDD"/>
    </w:rPr>
  </w:style>
  <w:style w:type="character" w:customStyle="1" w:styleId="vanity-namedomain">
    <w:name w:val="vanity-name__domain"/>
    <w:basedOn w:val="Fontepargpadro"/>
    <w:rsid w:val="009F54F7"/>
  </w:style>
  <w:style w:type="character" w:customStyle="1" w:styleId="break-words">
    <w:name w:val="break-words"/>
    <w:basedOn w:val="Fontepargpadro"/>
    <w:rsid w:val="009F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nkedin.com/in/colemar-aguia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zecaguiarr/AvaliacaoParadigm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cuments\Custom%20Office%20Templates\Parad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6ab80442-2700-403a-bf50-b0c6c4cc64d3">PBS0-185-1436</_dlc_DocId>
    <_dlc_DocIdUrl xmlns="6ab80442-2700-403a-bf50-b0c6c4cc64d3">
      <Url>http://intranet.pta.com.br/produtos/eproc/_layouts/15/DocIdRedir.aspx?ID=PBS0-185-1436</Url>
      <Description>PBS0-185-1436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DF3A3-2579-42D8-9033-1886825F0051}">
  <ds:schemaRefs>
    <ds:schemaRef ds:uri="http://schemas.microsoft.com/office/2006/metadata/properties"/>
    <ds:schemaRef ds:uri="6ab80442-2700-403a-bf50-b0c6c4cc64d3"/>
  </ds:schemaRefs>
</ds:datastoreItem>
</file>

<file path=customXml/itemProps2.xml><?xml version="1.0" encoding="utf-8"?>
<ds:datastoreItem xmlns:ds="http://schemas.openxmlformats.org/officeDocument/2006/customXml" ds:itemID="{5FAC519B-712C-42C3-B05D-85E6777FBF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1C9717-B8B3-43E5-9FE4-2D9A49F55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D1591-7C2A-4366-A324-8FEBF6A92A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2157E0-80F0-44D8-BBBC-10AEAE1E35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Paradigma</Template>
  <TotalTime>1837</TotalTime>
  <Pages>1</Pages>
  <Words>435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Técnica</vt:lpstr>
      <vt:lpstr>Exemplo de Especificação Técnica</vt:lpstr>
    </vt:vector>
  </TitlesOfParts>
  <Company>PARADIGMA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Técnica</dc:title>
  <dc:creator>Rodrigo Werlang</dc:creator>
  <cp:lastModifiedBy>Colemar Araújo Aguiar</cp:lastModifiedBy>
  <cp:revision>7</cp:revision>
  <cp:lastPrinted>2013-10-08T18:18:00Z</cp:lastPrinted>
  <dcterms:created xsi:type="dcterms:W3CDTF">2020-12-10T12:28:00Z</dcterms:created>
  <dcterms:modified xsi:type="dcterms:W3CDTF">2022-03-31T04:18:00Z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0x010100DFF02C5116C74346AD7C2B4AB0B5FCFF</vt:lpwstr>
  </property>
  <property fmtid="{D5CDD505-2E9C-101B-9397-08002B2CF9AE}" pid="3" name="Order">
    <vt:r8>35500</vt:r8>
  </property>
  <property fmtid="{D5CDD505-2E9C-101B-9397-08002B2CF9AE}" pid="4" name="_dlc_DocIdItemGuid">
    <vt:lpwstr>6702894d-666a-421f-be2a-b625616462be</vt:lpwstr>
  </property>
</Properties>
</file>